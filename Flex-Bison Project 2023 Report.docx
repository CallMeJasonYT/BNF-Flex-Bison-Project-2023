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10530"/>
      </w:tblGrid>
      <w:tr w:rsidR="00D07ED1" w14:paraId="7DD0AB3C" w14:textId="77777777" w:rsidTr="00D07ED1">
        <w:trPr>
          <w:trHeight w:val="956"/>
        </w:trPr>
        <w:tc>
          <w:tcPr>
            <w:tcW w:w="10530" w:type="dxa"/>
            <w:shd w:val="clear" w:color="auto" w:fill="2B579A" w:themeFill="accent5"/>
          </w:tcPr>
          <w:p w14:paraId="0A0B12D1" w14:textId="56EEFB11" w:rsidR="00D07ED1" w:rsidRPr="00834135" w:rsidRDefault="00834135" w:rsidP="00D07ED1">
            <w:pPr>
              <w:pStyle w:val="a6"/>
              <w:ind w:right="-2085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 xml:space="preserve">  </w:t>
            </w:r>
            <w:r w:rsidR="00D07ED1" w:rsidRPr="00834135">
              <w:rPr>
                <w:b/>
                <w:bCs/>
              </w:rPr>
              <w:t>Flex-Bison Project 202</w:t>
            </w:r>
            <w:bookmarkStart w:id="0" w:name="_Hlk487785372"/>
            <w:bookmarkEnd w:id="0"/>
            <w:r w:rsidR="00D07ED1" w:rsidRPr="00834135">
              <w:rPr>
                <w:b/>
                <w:bCs/>
              </w:rPr>
              <w:t>3</w:t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75F8AD7" w:rsidR="001C0A5D" w:rsidRPr="00C10A70" w:rsidRDefault="001C0A5D" w:rsidP="001C0A5D">
      <w:pPr>
        <w:pStyle w:val="1"/>
        <w:rPr>
          <w:b/>
          <w:bCs/>
          <w:lang w:val="el-GR"/>
        </w:rPr>
      </w:pPr>
      <w:r w:rsidRPr="00C10A70">
        <w:rPr>
          <w:b/>
          <w:bCs/>
          <w:lang w:val="el-GR"/>
        </w:rPr>
        <w:t>Στοιχεία Φοιτητ</w:t>
      </w:r>
      <w:r w:rsidR="00D07ED1" w:rsidRPr="00C10A70">
        <w:rPr>
          <w:b/>
          <w:bCs/>
          <w:lang w:val="el-GR"/>
        </w:rPr>
        <w:t>ών</w:t>
      </w:r>
    </w:p>
    <w:p w14:paraId="4FF4A5A8" w14:textId="77777777" w:rsidR="00D07ED1" w:rsidRDefault="00D07ED1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  <w:sectPr w:rsidR="00D07ED1" w:rsidSect="00EC0DCA">
          <w:headerReference w:type="default" r:id="rId11"/>
          <w:footerReference w:type="default" r:id="rId12"/>
          <w:pgSz w:w="12240" w:h="15840" w:code="1"/>
          <w:pgMar w:top="1267" w:right="1008" w:bottom="1440" w:left="1008" w:header="288" w:footer="533" w:gutter="0"/>
          <w:pgNumType w:start="1"/>
          <w:cols w:space="720"/>
          <w:docGrid w:linePitch="360"/>
        </w:sect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60835C3B" w14:textId="062D81A6" w:rsidR="00D07ED1" w:rsidRPr="00D07ED1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hyperlink r:id="rId13" w:history="1">
        <w:r w:rsidR="00D07ED1" w:rsidRPr="007510F1">
          <w:rPr>
            <w:rStyle w:val="-"/>
            <w:sz w:val="24"/>
            <w:szCs w:val="24"/>
          </w:rPr>
          <w:t>up</w:t>
        </w:r>
        <w:r w:rsidR="00D07ED1" w:rsidRPr="007510F1">
          <w:rPr>
            <w:rStyle w:val="-"/>
            <w:sz w:val="24"/>
            <w:szCs w:val="24"/>
            <w:lang w:val="el-GR"/>
          </w:rPr>
          <w:t>1084565@</w:t>
        </w:r>
        <w:proofErr w:type="spellStart"/>
        <w:r w:rsidR="00D07ED1" w:rsidRPr="007510F1">
          <w:rPr>
            <w:rStyle w:val="-"/>
            <w:sz w:val="24"/>
            <w:szCs w:val="24"/>
          </w:rPr>
          <w:t>upnet</w:t>
        </w:r>
        <w:proofErr w:type="spellEnd"/>
        <w:r w:rsidR="00D07ED1" w:rsidRPr="007510F1">
          <w:rPr>
            <w:rStyle w:val="-"/>
            <w:sz w:val="24"/>
            <w:szCs w:val="24"/>
            <w:lang w:val="el-GR"/>
          </w:rPr>
          <w:t>.</w:t>
        </w:r>
        <w:r w:rsidR="00D07ED1" w:rsidRPr="007510F1">
          <w:rPr>
            <w:rStyle w:val="-"/>
            <w:sz w:val="24"/>
            <w:szCs w:val="24"/>
          </w:rPr>
          <w:t>gr</w:t>
        </w:r>
      </w:hyperlink>
    </w:p>
    <w:p w14:paraId="56402014" w14:textId="6D12FE3B" w:rsidR="00D07ED1" w:rsidRPr="00D07ED1" w:rsidRDefault="00D07ED1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</w:p>
    <w:p w14:paraId="163FB2B0" w14:textId="77777777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</w:p>
    <w:p w14:paraId="7B8CEA10" w14:textId="585A2B65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 xml:space="preserve">Όνομα: </w:t>
      </w:r>
      <w:proofErr w:type="spellStart"/>
      <w:r>
        <w:rPr>
          <w:sz w:val="24"/>
          <w:szCs w:val="24"/>
          <w:lang w:val="el-GR"/>
        </w:rPr>
        <w:t>Ρουμπίνη</w:t>
      </w:r>
      <w:proofErr w:type="spellEnd"/>
      <w:r>
        <w:rPr>
          <w:sz w:val="24"/>
          <w:szCs w:val="24"/>
          <w:lang w:val="el-GR"/>
        </w:rPr>
        <w:t>-Μαρία</w:t>
      </w:r>
    </w:p>
    <w:p w14:paraId="67FC5E92" w14:textId="5BC2683A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 xml:space="preserve">Επώνυμο: </w:t>
      </w:r>
      <w:proofErr w:type="spellStart"/>
      <w:r>
        <w:rPr>
          <w:sz w:val="24"/>
          <w:szCs w:val="24"/>
          <w:lang w:val="el-GR"/>
        </w:rPr>
        <w:t>Αγγουρά</w:t>
      </w:r>
      <w:proofErr w:type="spellEnd"/>
    </w:p>
    <w:p w14:paraId="57C5037E" w14:textId="7CD7D53F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</w:t>
      </w:r>
      <w:r>
        <w:rPr>
          <w:sz w:val="24"/>
          <w:szCs w:val="24"/>
          <w:lang w:val="el-GR"/>
        </w:rPr>
        <w:t>634</w:t>
      </w:r>
    </w:p>
    <w:p w14:paraId="3C23EDAA" w14:textId="77777777" w:rsidR="00D07ED1" w:rsidRPr="009F42E2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4AB44F67" w14:textId="2D06F1F0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hyperlink r:id="rId14" w:history="1">
        <w:r w:rsidRPr="007510F1">
          <w:rPr>
            <w:rStyle w:val="-"/>
            <w:sz w:val="24"/>
            <w:szCs w:val="24"/>
          </w:rPr>
          <w:t>up</w:t>
        </w:r>
        <w:r w:rsidRPr="007510F1">
          <w:rPr>
            <w:rStyle w:val="-"/>
            <w:sz w:val="24"/>
            <w:szCs w:val="24"/>
            <w:lang w:val="el-GR"/>
          </w:rPr>
          <w:t>1084634@</w:t>
        </w:r>
        <w:r w:rsidRPr="007510F1">
          <w:rPr>
            <w:rStyle w:val="-"/>
            <w:sz w:val="24"/>
            <w:szCs w:val="24"/>
          </w:rPr>
          <w:t>upnet</w:t>
        </w:r>
        <w:r w:rsidRPr="007510F1">
          <w:rPr>
            <w:rStyle w:val="-"/>
            <w:sz w:val="24"/>
            <w:szCs w:val="24"/>
            <w:lang w:val="el-GR"/>
          </w:rPr>
          <w:t>.</w:t>
        </w:r>
        <w:r w:rsidRPr="007510F1">
          <w:rPr>
            <w:rStyle w:val="-"/>
            <w:sz w:val="24"/>
            <w:szCs w:val="24"/>
          </w:rPr>
          <w:t>gr</w:t>
        </w:r>
      </w:hyperlink>
    </w:p>
    <w:p w14:paraId="29ECFD3D" w14:textId="77777777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</w:pPr>
    </w:p>
    <w:p w14:paraId="5D0FCD8C" w14:textId="77777777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</w:pPr>
    </w:p>
    <w:p w14:paraId="7783FBEA" w14:textId="384D35E8" w:rsidR="00D07ED1" w:rsidRDefault="00D07ED1" w:rsidP="00D07ED1">
      <w:pPr>
        <w:pStyle w:val="a"/>
        <w:numPr>
          <w:ilvl w:val="0"/>
          <w:numId w:val="0"/>
        </w:numPr>
        <w:rPr>
          <w:sz w:val="24"/>
          <w:szCs w:val="24"/>
        </w:rPr>
        <w:sectPr w:rsidR="00D07ED1" w:rsidSect="00D07ED1">
          <w:type w:val="continuous"/>
          <w:pgSz w:w="12240" w:h="15840" w:code="1"/>
          <w:pgMar w:top="1267" w:right="1008" w:bottom="1440" w:left="1008" w:header="288" w:footer="533" w:gutter="0"/>
          <w:pgNumType w:start="1"/>
          <w:cols w:num="2" w:space="720"/>
          <w:docGrid w:linePitch="360"/>
        </w:sectPr>
      </w:pPr>
    </w:p>
    <w:p w14:paraId="57D02C04" w14:textId="0CB0091C" w:rsidR="00EC0DCA" w:rsidRPr="00EC0DCA" w:rsidRDefault="00D07ED1" w:rsidP="00D07ED1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3052FE">
            <wp:simplePos x="0" y="0"/>
            <wp:positionH relativeFrom="margin">
              <wp:posOffset>78740</wp:posOffset>
            </wp:positionH>
            <wp:positionV relativeFrom="paragraph">
              <wp:posOffset>2245995</wp:posOffset>
            </wp:positionV>
            <wp:extent cx="6413500" cy="1322705"/>
            <wp:effectExtent l="0" t="0" r="0" b="0"/>
            <wp:wrapTight wrapText="bothSides">
              <wp:wrapPolygon edited="0">
                <wp:start x="1925" y="311"/>
                <wp:lineTo x="1540" y="1244"/>
                <wp:lineTo x="449" y="4977"/>
                <wp:lineTo x="192" y="10888"/>
                <wp:lineTo x="449" y="15866"/>
                <wp:lineTo x="513" y="16799"/>
                <wp:lineTo x="1604" y="20843"/>
                <wp:lineTo x="1925" y="21154"/>
                <wp:lineTo x="2823" y="21154"/>
                <wp:lineTo x="21044" y="15866"/>
                <wp:lineTo x="20851" y="12755"/>
                <wp:lineTo x="9303" y="10888"/>
                <wp:lineTo x="19825" y="10266"/>
                <wp:lineTo x="19825" y="6533"/>
                <wp:lineTo x="9816" y="4977"/>
                <wp:lineTo x="2759" y="311"/>
                <wp:lineTo x="1925" y="311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Pr="00C10A70" w:rsidRDefault="00D67CAF" w:rsidP="0026504D">
      <w:pPr>
        <w:pStyle w:val="1"/>
        <w:rPr>
          <w:b/>
          <w:bCs/>
          <w:lang w:val="el-GR"/>
        </w:rPr>
      </w:pPr>
      <w:r w:rsidRPr="00C10A70">
        <w:rPr>
          <w:b/>
          <w:bCs/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Εισαγωγή</w:t>
        </w:r>
      </w:hyperlink>
    </w:p>
    <w:p w14:paraId="55CE9F6B" w14:textId="43600CD5" w:rsidR="0070464D" w:rsidRPr="0070464D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color w:val="0563C1" w:themeColor="hyperlink"/>
          <w:sz w:val="26"/>
          <w:szCs w:val="26"/>
          <w:lang w:val="el-GR"/>
        </w:rPr>
      </w:pPr>
      <w:hyperlink w:anchor="_Γραμματική_Γλώσσας_σε" w:history="1">
        <w:r w:rsidR="0070464D" w:rsidRPr="0070464D">
          <w:rPr>
            <w:rStyle w:val="-"/>
            <w:b/>
            <w:bCs/>
            <w:sz w:val="26"/>
            <w:szCs w:val="26"/>
            <w:u w:val="none"/>
            <w:lang w:val="el-GR"/>
          </w:rPr>
          <w:t>Γραμματική Γλώσσας σε BNF</w:t>
        </w:r>
      </w:hyperlink>
    </w:p>
    <w:p w14:paraId="257F3008" w14:textId="16B740E5" w:rsidR="009A3C24" w:rsidRPr="003E30E4" w:rsidRDefault="000F769E" w:rsidP="003E30E4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3E30E4">
        <w:fldChar w:fldCharType="begin"/>
      </w:r>
      <w:r w:rsidR="003E30E4">
        <w:instrText>HYPERLINK  \l "_Λεκτικό_Αρχείο_Flex"</w:instrText>
      </w:r>
      <w:r w:rsidRPr="003E30E4">
        <w:fldChar w:fldCharType="separate"/>
      </w:r>
      <w:r w:rsidR="003E30E4" w:rsidRPr="003E30E4">
        <w:rPr>
          <w:rStyle w:val="-"/>
          <w:b/>
          <w:bCs/>
          <w:sz w:val="26"/>
          <w:szCs w:val="26"/>
          <w:u w:val="none"/>
          <w:lang w:val="el-GR"/>
        </w:rPr>
        <w:t xml:space="preserve">Λεκτικό Αρχείο </w:t>
      </w:r>
      <w:r w:rsidR="003E30E4" w:rsidRPr="003E30E4">
        <w:rPr>
          <w:rStyle w:val="-"/>
          <w:b/>
          <w:bCs/>
          <w:sz w:val="26"/>
          <w:szCs w:val="26"/>
          <w:u w:val="none"/>
        </w:rPr>
        <w:t>Flex</w:t>
      </w:r>
    </w:p>
    <w:p w14:paraId="29FDC26E" w14:textId="3AF59EA9" w:rsidR="003E30E4" w:rsidRPr="00EF4111" w:rsidRDefault="000F769E" w:rsidP="003E30E4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3E30E4">
        <w:rPr>
          <w:b/>
          <w:bCs/>
          <w:sz w:val="26"/>
          <w:szCs w:val="26"/>
        </w:rPr>
        <w:fldChar w:fldCharType="end"/>
      </w:r>
      <w:r w:rsidR="00EF4111" w:rsidRPr="00EF4111">
        <w:rPr>
          <w:b/>
          <w:bCs/>
          <w:sz w:val="26"/>
          <w:szCs w:val="26"/>
          <w:lang w:val="el-GR"/>
        </w:rPr>
        <w:fldChar w:fldCharType="begin"/>
      </w:r>
      <w:r w:rsidR="00EF4111" w:rsidRPr="00EF4111">
        <w:rPr>
          <w:b/>
          <w:bCs/>
          <w:sz w:val="26"/>
          <w:szCs w:val="26"/>
          <w:lang w:val="el-GR"/>
        </w:rPr>
        <w:instrText xml:space="preserve"> HYPERLINK  \l "_Συντακτικό_Αρχείο_Bison_1" </w:instrText>
      </w:r>
      <w:r w:rsidR="00EF4111" w:rsidRPr="00EF4111">
        <w:rPr>
          <w:b/>
          <w:bCs/>
          <w:sz w:val="26"/>
          <w:szCs w:val="26"/>
          <w:lang w:val="el-GR"/>
        </w:rPr>
      </w:r>
      <w:r w:rsidR="00EF4111" w:rsidRPr="00EF4111">
        <w:rPr>
          <w:b/>
          <w:bCs/>
          <w:sz w:val="26"/>
          <w:szCs w:val="26"/>
          <w:lang w:val="el-GR"/>
        </w:rPr>
        <w:fldChar w:fldCharType="separate"/>
      </w:r>
      <w:r w:rsidR="003E30E4" w:rsidRPr="00EF4111">
        <w:rPr>
          <w:rStyle w:val="-"/>
          <w:b/>
          <w:bCs/>
          <w:sz w:val="26"/>
          <w:szCs w:val="26"/>
          <w:u w:val="none"/>
          <w:lang w:val="el-GR"/>
        </w:rPr>
        <w:t>Συντακτικό</w:t>
      </w:r>
      <w:r w:rsidR="003E30E4" w:rsidRPr="00EF4111">
        <w:rPr>
          <w:rStyle w:val="-"/>
          <w:b/>
          <w:bCs/>
          <w:sz w:val="26"/>
          <w:szCs w:val="26"/>
          <w:u w:val="none"/>
        </w:rPr>
        <w:t xml:space="preserve"> </w:t>
      </w:r>
      <w:r w:rsidR="003E30E4" w:rsidRPr="00EF4111">
        <w:rPr>
          <w:rStyle w:val="-"/>
          <w:b/>
          <w:bCs/>
          <w:sz w:val="26"/>
          <w:szCs w:val="26"/>
          <w:u w:val="none"/>
          <w:lang w:val="el-GR"/>
        </w:rPr>
        <w:t>Αρχείο</w:t>
      </w:r>
      <w:r w:rsidR="003E30E4" w:rsidRPr="00EF4111">
        <w:rPr>
          <w:rStyle w:val="-"/>
          <w:b/>
          <w:bCs/>
          <w:sz w:val="26"/>
          <w:szCs w:val="26"/>
          <w:u w:val="none"/>
        </w:rPr>
        <w:t xml:space="preserve"> Bison</w:t>
      </w:r>
    </w:p>
    <w:p w14:paraId="0BFBE626" w14:textId="3210D2F1" w:rsidR="003E30E4" w:rsidRPr="009134EB" w:rsidRDefault="00EF4111" w:rsidP="00A82F51">
      <w:pPr>
        <w:pStyle w:val="afff0"/>
        <w:numPr>
          <w:ilvl w:val="0"/>
          <w:numId w:val="20"/>
        </w:numPr>
        <w:tabs>
          <w:tab w:val="left" w:pos="7438"/>
        </w:tabs>
        <w:spacing w:line="360" w:lineRule="auto"/>
        <w:rPr>
          <w:rStyle w:val="-"/>
          <w:b/>
          <w:bCs/>
          <w:color w:val="auto"/>
          <w:sz w:val="26"/>
          <w:szCs w:val="26"/>
          <w:u w:val="none"/>
          <w:lang w:val="el-GR"/>
        </w:rPr>
      </w:pPr>
      <w:r w:rsidRPr="00EF4111">
        <w:rPr>
          <w:b/>
          <w:bCs/>
          <w:sz w:val="26"/>
          <w:szCs w:val="26"/>
          <w:lang w:val="el-GR"/>
        </w:rPr>
        <w:fldChar w:fldCharType="end"/>
      </w:r>
      <w:hyperlink w:anchor="_Screenshots_Παραδειγμάτων_Εφαρμογής" w:history="1">
        <w:proofErr w:type="spellStart"/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>Screenshots</w:t>
        </w:r>
        <w:proofErr w:type="spellEnd"/>
        <w:r w:rsidR="003E30E4" w:rsidRPr="003E30E4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Παραδειγμάτων Εφαρμογής</w:t>
        </w:r>
      </w:hyperlink>
    </w:p>
    <w:p w14:paraId="14A9F85A" w14:textId="5539F73C" w:rsidR="009134EB" w:rsidRPr="009134EB" w:rsidRDefault="00000000" w:rsidP="00A82F51">
      <w:pPr>
        <w:pStyle w:val="afff0"/>
        <w:numPr>
          <w:ilvl w:val="0"/>
          <w:numId w:val="37"/>
        </w:numPr>
        <w:tabs>
          <w:tab w:val="left" w:pos="7438"/>
        </w:tabs>
        <w:spacing w:line="360" w:lineRule="auto"/>
        <w:rPr>
          <w:b/>
          <w:bCs/>
          <w:sz w:val="26"/>
          <w:szCs w:val="26"/>
          <w:lang w:val="el-GR"/>
        </w:rPr>
      </w:pPr>
      <w:hyperlink w:anchor="Task1" w:history="1">
        <w:r w:rsidR="009134EB"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Ερώτημα 1</w:t>
        </w:r>
      </w:hyperlink>
    </w:p>
    <w:p w14:paraId="2C6BFDA9" w14:textId="1D85A3A8" w:rsidR="009134EB" w:rsidRPr="009134EB" w:rsidRDefault="00000000" w:rsidP="00A82F51">
      <w:pPr>
        <w:pStyle w:val="afff0"/>
        <w:numPr>
          <w:ilvl w:val="0"/>
          <w:numId w:val="37"/>
        </w:numPr>
        <w:tabs>
          <w:tab w:val="left" w:pos="7438"/>
        </w:tabs>
        <w:spacing w:line="360" w:lineRule="auto"/>
        <w:rPr>
          <w:b/>
          <w:bCs/>
          <w:sz w:val="26"/>
          <w:szCs w:val="26"/>
          <w:lang w:val="el-GR"/>
        </w:rPr>
      </w:pPr>
      <w:hyperlink w:anchor="Task2" w:history="1">
        <w:r w:rsidR="009134EB"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Ερώτημα 2</w:t>
        </w:r>
      </w:hyperlink>
    </w:p>
    <w:p w14:paraId="0120A065" w14:textId="35B6805F" w:rsidR="009134EB" w:rsidRPr="009134EB" w:rsidRDefault="00000000" w:rsidP="0030696F">
      <w:pPr>
        <w:pStyle w:val="afff0"/>
        <w:numPr>
          <w:ilvl w:val="0"/>
          <w:numId w:val="37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Task3" w:history="1">
        <w:r w:rsidR="009134EB" w:rsidRPr="009134EB">
          <w:rPr>
            <w:rStyle w:val="-"/>
            <w:b/>
            <w:bCs/>
            <w:sz w:val="26"/>
            <w:szCs w:val="26"/>
            <w:u w:val="none"/>
            <w:lang w:val="el-GR"/>
          </w:rPr>
          <w:t>Ερώτημα 3</w:t>
        </w:r>
      </w:hyperlink>
    </w:p>
    <w:p w14:paraId="4401113B" w14:textId="58669BF2" w:rsidR="009A3C24" w:rsidRPr="000F769E" w:rsidRDefault="000F769E" w:rsidP="0030696F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begin"/>
      </w:r>
      <w:r w:rsidR="00C10A70">
        <w:rPr>
          <w:b/>
          <w:bCs/>
          <w:sz w:val="26"/>
          <w:szCs w:val="26"/>
          <w:lang w:val="el-GR"/>
        </w:rPr>
        <w:instrText>HYPERLINK  \l "_Σχόλια-Παραδοχές_Υλοποίησης_1"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Σχόλια-Παραδοχές Υλοποίησης</w:t>
      </w:r>
    </w:p>
    <w:p w14:paraId="1CA42404" w14:textId="19499376" w:rsidR="003E30E4" w:rsidRDefault="000F769E" w:rsidP="0030696F">
      <w:pPr>
        <w:spacing w:line="600" w:lineRule="auto"/>
        <w:rPr>
          <w:lang w:val="el-GR"/>
        </w:rPr>
      </w:pPr>
      <w:r w:rsidRPr="000F769E">
        <w:rPr>
          <w:sz w:val="26"/>
          <w:szCs w:val="26"/>
          <w:lang w:val="el-GR"/>
        </w:rPr>
        <w:fldChar w:fldCharType="end"/>
      </w:r>
      <w:r w:rsidR="003E30E4">
        <w:rPr>
          <w:lang w:val="el-GR"/>
        </w:rPr>
        <w:t xml:space="preserve"> </w:t>
      </w:r>
    </w:p>
    <w:p w14:paraId="1548A644" w14:textId="25FFAB9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C10A70" w:rsidRDefault="00847E4A" w:rsidP="003759FE">
      <w:pPr>
        <w:pStyle w:val="1"/>
        <w:rPr>
          <w:b/>
          <w:bCs/>
          <w:lang w:val="el-GR"/>
        </w:rPr>
      </w:pPr>
      <w:bookmarkStart w:id="1" w:name="_Εισαγωγή"/>
      <w:bookmarkStart w:id="2" w:name="_Hlk134008791"/>
      <w:bookmarkEnd w:id="1"/>
      <w:r w:rsidRPr="00C10A70">
        <w:rPr>
          <w:b/>
          <w:bCs/>
          <w:lang w:val="el-GR"/>
        </w:rPr>
        <w:lastRenderedPageBreak/>
        <w:t>Εισαγωγή</w:t>
      </w:r>
    </w:p>
    <w:bookmarkEnd w:id="2"/>
    <w:p w14:paraId="4A3FADCA" w14:textId="37F3DAB4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 w:rsidR="00D07ED1">
        <w:rPr>
          <w:sz w:val="24"/>
          <w:szCs w:val="24"/>
          <w:lang w:val="el-GR"/>
        </w:rPr>
        <w:t>ουμε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 w:rsidR="00D07ED1">
        <w:rPr>
          <w:sz w:val="24"/>
          <w:szCs w:val="24"/>
        </w:rPr>
        <w:t>Flex</w:t>
      </w:r>
      <w:r w:rsidR="00D07ED1" w:rsidRPr="00D07ED1">
        <w:rPr>
          <w:sz w:val="24"/>
          <w:szCs w:val="24"/>
          <w:lang w:val="el-GR"/>
        </w:rPr>
        <w:t>-</w:t>
      </w:r>
      <w:r w:rsidR="00D07ED1">
        <w:rPr>
          <w:sz w:val="24"/>
          <w:szCs w:val="24"/>
        </w:rPr>
        <w:t>Bison</w:t>
      </w:r>
      <w:r w:rsidRPr="00F35192">
        <w:rPr>
          <w:sz w:val="24"/>
          <w:szCs w:val="24"/>
          <w:lang w:val="el-GR"/>
        </w:rPr>
        <w:t xml:space="preserve">, θα </w:t>
      </w:r>
      <w:r w:rsidR="00D07ED1">
        <w:rPr>
          <w:sz w:val="24"/>
          <w:szCs w:val="24"/>
          <w:lang w:val="el-GR"/>
        </w:rPr>
        <w:t>θέλαμε</w:t>
      </w:r>
      <w:r w:rsidRPr="00F35192">
        <w:rPr>
          <w:sz w:val="24"/>
          <w:szCs w:val="24"/>
          <w:lang w:val="el-GR"/>
        </w:rPr>
        <w:t xml:space="preserve"> να σας ενημερώσ</w:t>
      </w:r>
      <w:r w:rsidR="00D07ED1">
        <w:rPr>
          <w:sz w:val="24"/>
          <w:szCs w:val="24"/>
          <w:lang w:val="el-GR"/>
        </w:rPr>
        <w:t>ουμε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>τ</w:t>
      </w:r>
      <w:r w:rsidR="00D07ED1">
        <w:rPr>
          <w:sz w:val="24"/>
          <w:szCs w:val="24"/>
          <w:lang w:val="el-GR"/>
        </w:rPr>
        <w:t xml:space="preserve">α αρχεία </w:t>
      </w:r>
      <w:r w:rsidR="00D07ED1">
        <w:rPr>
          <w:sz w:val="24"/>
          <w:szCs w:val="24"/>
        </w:rPr>
        <w:t>Flex</w:t>
      </w:r>
      <w:r w:rsidR="00D07ED1" w:rsidRPr="00D07ED1">
        <w:rPr>
          <w:sz w:val="24"/>
          <w:szCs w:val="24"/>
          <w:lang w:val="el-GR"/>
        </w:rPr>
        <w:t xml:space="preserve"> </w:t>
      </w:r>
      <w:r w:rsidR="00D07ED1">
        <w:rPr>
          <w:sz w:val="24"/>
          <w:szCs w:val="24"/>
          <w:lang w:val="el-GR"/>
        </w:rPr>
        <w:t xml:space="preserve">και </w:t>
      </w:r>
      <w:r w:rsidR="00D07ED1">
        <w:rPr>
          <w:sz w:val="24"/>
          <w:szCs w:val="24"/>
        </w:rPr>
        <w:t>Bison</w:t>
      </w:r>
      <w:r w:rsidRPr="00847E4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τα αρχεία</w:t>
      </w:r>
      <w:r w:rsidR="0070464D">
        <w:rPr>
          <w:sz w:val="24"/>
          <w:szCs w:val="24"/>
          <w:lang w:val="el-GR"/>
        </w:rPr>
        <w:t xml:space="preserve"> που έχουν παραχθεί από το </w:t>
      </w:r>
      <w:r w:rsidR="0070464D">
        <w:rPr>
          <w:sz w:val="24"/>
          <w:szCs w:val="24"/>
        </w:rPr>
        <w:t>compilation</w:t>
      </w:r>
      <w:r w:rsidR="0070464D" w:rsidRPr="0070464D">
        <w:rPr>
          <w:sz w:val="24"/>
          <w:szCs w:val="24"/>
          <w:lang w:val="el-GR"/>
        </w:rPr>
        <w:t xml:space="preserve"> </w:t>
      </w:r>
      <w:r w:rsidR="0070464D">
        <w:rPr>
          <w:sz w:val="24"/>
          <w:szCs w:val="24"/>
          <w:lang w:val="el-GR"/>
        </w:rPr>
        <w:t>των παραπάνω</w:t>
      </w:r>
      <w:r>
        <w:rPr>
          <w:sz w:val="24"/>
          <w:szCs w:val="24"/>
          <w:lang w:val="el-GR"/>
        </w:rPr>
        <w:t>,</w:t>
      </w:r>
      <w:r w:rsidRPr="00F35192">
        <w:rPr>
          <w:sz w:val="24"/>
          <w:szCs w:val="24"/>
          <w:lang w:val="el-GR"/>
        </w:rPr>
        <w:t xml:space="preserve"> </w:t>
      </w:r>
      <w:r w:rsidR="0070464D">
        <w:rPr>
          <w:sz w:val="24"/>
          <w:szCs w:val="24"/>
          <w:lang w:val="el-GR"/>
        </w:rPr>
        <w:t>το αρχείο</w:t>
      </w:r>
      <w:r w:rsidR="0070464D" w:rsidRPr="0070464D">
        <w:rPr>
          <w:sz w:val="24"/>
          <w:szCs w:val="24"/>
          <w:lang w:val="el-GR"/>
        </w:rPr>
        <w:t xml:space="preserve"> .</w:t>
      </w:r>
      <w:r w:rsidR="0070464D">
        <w:rPr>
          <w:sz w:val="24"/>
          <w:szCs w:val="24"/>
        </w:rPr>
        <w:t>txt</w:t>
      </w:r>
      <w:r w:rsidR="0070464D">
        <w:rPr>
          <w:sz w:val="24"/>
          <w:szCs w:val="24"/>
          <w:lang w:val="el-GR"/>
        </w:rPr>
        <w:t xml:space="preserve"> με την γραμματική της γλώσσας σε </w:t>
      </w:r>
      <w:r w:rsidR="0070464D">
        <w:rPr>
          <w:sz w:val="24"/>
          <w:szCs w:val="24"/>
        </w:rPr>
        <w:t>BNF</w:t>
      </w:r>
      <w:r w:rsidRPr="00F35192">
        <w:rPr>
          <w:sz w:val="24"/>
          <w:szCs w:val="24"/>
          <w:lang w:val="el-GR"/>
        </w:rPr>
        <w:t>,</w:t>
      </w:r>
      <w:r w:rsidR="0070464D">
        <w:rPr>
          <w:sz w:val="24"/>
          <w:szCs w:val="24"/>
          <w:lang w:val="el-GR"/>
        </w:rPr>
        <w:t xml:space="preserve"> τα αρχεία στα οποία γίνεται συντακτικός έλεγχος,</w:t>
      </w:r>
      <w:r w:rsidR="0070464D" w:rsidRPr="0070464D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67C999D8" w14:textId="214D09D0" w:rsidR="0070464D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6" w:history="1">
        <w:r w:rsidR="0070464D" w:rsidRPr="007510F1">
          <w:rPr>
            <w:rStyle w:val="-"/>
          </w:rPr>
          <w:t>https://github.com/CallMeJasonYT/BNF-Flex-Bison-Project-2023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47494FAF" w14:textId="77777777" w:rsidR="003E49AA" w:rsidRPr="0075628A" w:rsidRDefault="003E49AA" w:rsidP="003E49AA"/>
    <w:p w14:paraId="4E759D02" w14:textId="77777777" w:rsidR="003E49AA" w:rsidRPr="0075628A" w:rsidRDefault="003E49AA" w:rsidP="003E49AA"/>
    <w:p w14:paraId="730873C7" w14:textId="77777777" w:rsidR="003E49AA" w:rsidRPr="0075628A" w:rsidRDefault="003E49AA" w:rsidP="003E49AA"/>
    <w:p w14:paraId="3029F179" w14:textId="77777777" w:rsidR="003E49AA" w:rsidRPr="0075628A" w:rsidRDefault="003E49AA" w:rsidP="003E49AA"/>
    <w:p w14:paraId="219E98EB" w14:textId="77777777" w:rsidR="003E49AA" w:rsidRPr="0075628A" w:rsidRDefault="003E49AA" w:rsidP="003E49AA"/>
    <w:p w14:paraId="7ECEF0D1" w14:textId="77777777" w:rsidR="003E49AA" w:rsidRPr="0075628A" w:rsidRDefault="003E49AA" w:rsidP="003E49AA"/>
    <w:p w14:paraId="741C33AA" w14:textId="77777777" w:rsidR="003E49AA" w:rsidRPr="0075628A" w:rsidRDefault="003E49AA" w:rsidP="003E49AA"/>
    <w:p w14:paraId="34156FE9" w14:textId="77777777" w:rsidR="003E49AA" w:rsidRPr="0075628A" w:rsidRDefault="003E49AA" w:rsidP="003E49AA"/>
    <w:p w14:paraId="18A6E0C2" w14:textId="77777777" w:rsidR="003E49AA" w:rsidRPr="0075628A" w:rsidRDefault="003E49AA" w:rsidP="003E49AA"/>
    <w:p w14:paraId="5F6E605B" w14:textId="77777777" w:rsidR="003E49AA" w:rsidRPr="0075628A" w:rsidRDefault="003E49AA" w:rsidP="003E49AA"/>
    <w:p w14:paraId="1B14745E" w14:textId="77777777" w:rsidR="0070464D" w:rsidRDefault="0070464D" w:rsidP="003E49AA">
      <w:pPr>
        <w:pStyle w:val="1"/>
      </w:pPr>
      <w:bookmarkStart w:id="3" w:name="_Κώδικας_Python_1"/>
      <w:bookmarkEnd w:id="3"/>
      <w:r>
        <w:br w:type="page"/>
      </w:r>
    </w:p>
    <w:p w14:paraId="2FA0993D" w14:textId="2EEEEB8B" w:rsidR="003E49AA" w:rsidRPr="00C10A70" w:rsidRDefault="0070464D" w:rsidP="003E49AA">
      <w:pPr>
        <w:pStyle w:val="1"/>
        <w:rPr>
          <w:b/>
          <w:bCs/>
        </w:rPr>
      </w:pPr>
      <w:bookmarkStart w:id="4" w:name="_Γραμματική_Γλώσσας_σε"/>
      <w:bookmarkEnd w:id="4"/>
      <w:r w:rsidRPr="00C10A70">
        <w:rPr>
          <w:b/>
          <w:bCs/>
          <w:lang w:val="el-GR"/>
        </w:rPr>
        <w:lastRenderedPageBreak/>
        <w:t>Γραμματική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Γλώσσας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σε</w:t>
      </w:r>
      <w:r w:rsidRPr="00C10A70">
        <w:rPr>
          <w:b/>
          <w:bCs/>
        </w:rPr>
        <w:t xml:space="preserve"> BNF</w:t>
      </w:r>
    </w:p>
    <w:p w14:paraId="559F027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&lt;file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&lt;</w:t>
      </w:r>
      <w:proofErr w:type="spellStart"/>
      <w:r w:rsidRPr="0070464D">
        <w:rPr>
          <w:rFonts w:cstheme="minorHAnsi"/>
          <w:sz w:val="20"/>
          <w:szCs w:val="20"/>
        </w:rPr>
        <w:t>RelativeLayout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LinearLayout</w:t>
      </w:r>
      <w:proofErr w:type="spellEnd"/>
      <w:r w:rsidRPr="0070464D">
        <w:rPr>
          <w:rFonts w:cstheme="minorHAnsi"/>
          <w:sz w:val="20"/>
          <w:szCs w:val="20"/>
        </w:rPr>
        <w:t>&gt;;</w:t>
      </w:r>
    </w:p>
    <w:p w14:paraId="502F167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397D3DF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LinearLayout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LINEAR</w:t>
      </w:r>
    </w:p>
    <w:p w14:paraId="14BE7D0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6ACE4E2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0799104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&lt;id&gt;</w:t>
      </w:r>
    </w:p>
    <w:p w14:paraId="16113840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&lt;orientation&gt;</w:t>
      </w:r>
    </w:p>
    <w:p w14:paraId="2DA7B04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RANGLE</w:t>
      </w:r>
    </w:p>
    <w:p w14:paraId="1522D3D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&lt;</w:t>
      </w:r>
      <w:proofErr w:type="spellStart"/>
      <w:r w:rsidRPr="0070464D">
        <w:rPr>
          <w:rFonts w:cstheme="minorHAnsi"/>
          <w:sz w:val="20"/>
          <w:szCs w:val="20"/>
        </w:rPr>
        <w:t>contentp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7425811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LANGLE SLASH LINEAR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5DD76DE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CA1446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RelativeLayout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RELATIVE</w:t>
      </w:r>
    </w:p>
    <w:p w14:paraId="41CA612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0BFD524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10497FF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&lt;id&gt;</w:t>
      </w:r>
    </w:p>
    <w:p w14:paraId="6EBE5C2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RANGLE</w:t>
      </w:r>
    </w:p>
    <w:p w14:paraId="17E30E7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&lt;contents&gt;</w:t>
      </w:r>
    </w:p>
    <w:p w14:paraId="7CAE456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   LANGLE SLASH RELATIVE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4A8F19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048BC7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TextView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TEXTVIEW</w:t>
      </w:r>
    </w:p>
    <w:p w14:paraId="21730B2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5580B76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4608E680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TEXT DQUOTES STRING DQUOTES </w:t>
      </w:r>
    </w:p>
    <w:p w14:paraId="5E7F8E8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&lt;id&gt; &lt;</w:t>
      </w:r>
      <w:proofErr w:type="spellStart"/>
      <w:r w:rsidRPr="0070464D">
        <w:rPr>
          <w:rFonts w:cstheme="minorHAnsi"/>
          <w:sz w:val="20"/>
          <w:szCs w:val="20"/>
        </w:rPr>
        <w:t>tcolor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5E8C66B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B4DCD8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2D38E3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ImageView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IMAGEVIEW</w:t>
      </w:r>
    </w:p>
    <w:p w14:paraId="09038E5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6878D94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7F346DA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SRC DQUOTES STRING DQUOTES </w:t>
      </w:r>
    </w:p>
    <w:p w14:paraId="196037D4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&lt;id&gt; &lt;padding&gt;</w:t>
      </w:r>
    </w:p>
    <w:p w14:paraId="1B4A797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1323701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lastRenderedPageBreak/>
        <w:t xml:space="preserve">              </w:t>
      </w:r>
    </w:p>
    <w:p w14:paraId="5190580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&lt;Button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BUTTON</w:t>
      </w:r>
    </w:p>
    <w:p w14:paraId="298EFD4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6D97981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6BB2512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TEXT DQUOTES STRING DQUOTES </w:t>
      </w:r>
    </w:p>
    <w:p w14:paraId="32E0BC0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&lt;id&gt; &lt;padding&gt;</w:t>
      </w:r>
    </w:p>
    <w:p w14:paraId="729B526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BB53A2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28479A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RadioGroup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RADIOG</w:t>
      </w:r>
    </w:p>
    <w:p w14:paraId="2F3CD2B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4B6B98E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79D5ED7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RBCOUNT DQUOTES INTEGER DQUOTES</w:t>
      </w:r>
    </w:p>
    <w:p w14:paraId="1F050C9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&lt;id&gt; &lt;</w:t>
      </w:r>
      <w:proofErr w:type="spellStart"/>
      <w:r w:rsidRPr="0070464D">
        <w:rPr>
          <w:rFonts w:cstheme="minorHAnsi"/>
          <w:sz w:val="20"/>
          <w:szCs w:val="20"/>
        </w:rPr>
        <w:t>cbutton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1FC09C4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RANGLE</w:t>
      </w:r>
    </w:p>
    <w:p w14:paraId="3B37213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&lt;</w:t>
      </w:r>
      <w:proofErr w:type="spellStart"/>
      <w:r w:rsidRPr="0070464D">
        <w:rPr>
          <w:rFonts w:cstheme="minorHAnsi"/>
          <w:sz w:val="20"/>
          <w:szCs w:val="20"/>
        </w:rPr>
        <w:t>tempRB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4D01E5E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&lt;</w:t>
      </w:r>
      <w:proofErr w:type="spellStart"/>
      <w:r w:rsidRPr="0070464D">
        <w:rPr>
          <w:rFonts w:cstheme="minorHAnsi"/>
          <w:sz w:val="20"/>
          <w:szCs w:val="20"/>
        </w:rPr>
        <w:t>RadioButton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5CDE1EE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LANGLE SLASH RADIOG RANGLE</w:t>
      </w:r>
    </w:p>
    <w:p w14:paraId="5055003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67F594C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RadioButton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5359272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| &lt;</w:t>
      </w:r>
      <w:proofErr w:type="spellStart"/>
      <w:r w:rsidRPr="0070464D">
        <w:rPr>
          <w:rFonts w:cstheme="minorHAnsi"/>
          <w:sz w:val="20"/>
          <w:szCs w:val="20"/>
        </w:rPr>
        <w:t>RadioButton</w:t>
      </w:r>
      <w:proofErr w:type="spellEnd"/>
      <w:r w:rsidRPr="0070464D">
        <w:rPr>
          <w:rFonts w:cstheme="minorHAnsi"/>
          <w:sz w:val="20"/>
          <w:szCs w:val="20"/>
        </w:rPr>
        <w:t>&gt; &lt;</w:t>
      </w:r>
      <w:proofErr w:type="spellStart"/>
      <w:r w:rsidRPr="0070464D">
        <w:rPr>
          <w:rFonts w:cstheme="minorHAnsi"/>
          <w:sz w:val="20"/>
          <w:szCs w:val="20"/>
        </w:rPr>
        <w:t>tempRB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1E3FD7F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124DD01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tempRB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RADIOB </w:t>
      </w:r>
    </w:p>
    <w:p w14:paraId="4E33D6C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35C31F0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>&gt; DQUOTES</w:t>
      </w:r>
    </w:p>
    <w:p w14:paraId="198B2D9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TEXT DQUOTES STRING DQUOTES</w:t>
      </w:r>
    </w:p>
    <w:p w14:paraId="0B61852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&lt;id&gt;</w:t>
      </w:r>
    </w:p>
    <w:p w14:paraId="373CF31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SLASH RANGLE</w:t>
      </w:r>
    </w:p>
    <w:p w14:paraId="3846AAB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A104E3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ProgressBar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LANGLE PROGRESSB </w:t>
      </w:r>
    </w:p>
    <w:p w14:paraId="2E95EACD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LWIDTH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485D8B3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LHEIGHT DQUOTES 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r w:rsidRPr="0070464D">
        <w:rPr>
          <w:rFonts w:cstheme="minorHAnsi"/>
          <w:sz w:val="20"/>
          <w:szCs w:val="20"/>
        </w:rPr>
        <w:t xml:space="preserve">&gt; DQUOTES </w:t>
      </w:r>
    </w:p>
    <w:p w14:paraId="47B3C26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&lt;id&gt; &lt;max&gt; &lt;progress&gt;</w:t>
      </w:r>
    </w:p>
    <w:p w14:paraId="563502EA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SLASH </w:t>
      </w:r>
      <w:proofErr w:type="gramStart"/>
      <w:r w:rsidRPr="0070464D">
        <w:rPr>
          <w:rFonts w:cstheme="minorHAnsi"/>
          <w:sz w:val="20"/>
          <w:szCs w:val="20"/>
        </w:rPr>
        <w:t>RANGLE;</w:t>
      </w:r>
      <w:proofErr w:type="gramEnd"/>
    </w:p>
    <w:p w14:paraId="4ABDB8A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6B60C85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lastRenderedPageBreak/>
        <w:t>&lt;</w:t>
      </w:r>
      <w:proofErr w:type="spellStart"/>
      <w:r w:rsidRPr="0070464D">
        <w:rPr>
          <w:rFonts w:cstheme="minorHAnsi"/>
          <w:sz w:val="20"/>
          <w:szCs w:val="20"/>
        </w:rPr>
        <w:t>contentp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&lt;</w:t>
      </w:r>
      <w:proofErr w:type="spellStart"/>
      <w:r w:rsidRPr="0070464D">
        <w:rPr>
          <w:rFonts w:cstheme="minorHAnsi"/>
          <w:sz w:val="20"/>
          <w:szCs w:val="20"/>
        </w:rPr>
        <w:t>contentp</w:t>
      </w:r>
      <w:proofErr w:type="spellEnd"/>
      <w:r w:rsidRPr="0070464D">
        <w:rPr>
          <w:rFonts w:cstheme="minorHAnsi"/>
          <w:sz w:val="20"/>
          <w:szCs w:val="20"/>
        </w:rPr>
        <w:t>&gt; &lt;content&gt;</w:t>
      </w:r>
    </w:p>
    <w:p w14:paraId="7AF3636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| &lt;content</w:t>
      </w:r>
      <w:proofErr w:type="gramStart"/>
      <w:r w:rsidRPr="0070464D">
        <w:rPr>
          <w:rFonts w:cstheme="minorHAnsi"/>
          <w:sz w:val="20"/>
          <w:szCs w:val="20"/>
        </w:rPr>
        <w:t>&gt;;</w:t>
      </w:r>
      <w:proofErr w:type="gramEnd"/>
    </w:p>
    <w:p w14:paraId="6638B17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7FC2C3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&lt;contents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103936F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| &lt;contents&gt; &lt;content</w:t>
      </w:r>
      <w:proofErr w:type="gramStart"/>
      <w:r w:rsidRPr="0070464D">
        <w:rPr>
          <w:rFonts w:cstheme="minorHAnsi"/>
          <w:sz w:val="20"/>
          <w:szCs w:val="20"/>
        </w:rPr>
        <w:t>&gt;;</w:t>
      </w:r>
      <w:proofErr w:type="gramEnd"/>
    </w:p>
    <w:p w14:paraId="7DFE544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0F5257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&lt;content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&lt;</w:t>
      </w:r>
      <w:proofErr w:type="spellStart"/>
      <w:r w:rsidRPr="0070464D">
        <w:rPr>
          <w:rFonts w:cstheme="minorHAnsi"/>
          <w:sz w:val="20"/>
          <w:szCs w:val="20"/>
        </w:rPr>
        <w:t>LinearLayout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RelativeLayout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TextView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ImageView</w:t>
      </w:r>
      <w:proofErr w:type="spellEnd"/>
      <w:r w:rsidRPr="0070464D">
        <w:rPr>
          <w:rFonts w:cstheme="minorHAnsi"/>
          <w:sz w:val="20"/>
          <w:szCs w:val="20"/>
        </w:rPr>
        <w:t>&gt; | &lt;Button&gt; | &lt;</w:t>
      </w:r>
      <w:proofErr w:type="spellStart"/>
      <w:r w:rsidRPr="0070464D">
        <w:rPr>
          <w:rFonts w:cstheme="minorHAnsi"/>
          <w:sz w:val="20"/>
          <w:szCs w:val="20"/>
        </w:rPr>
        <w:t>RadioGroup</w:t>
      </w:r>
      <w:proofErr w:type="spellEnd"/>
      <w:r w:rsidRPr="0070464D">
        <w:rPr>
          <w:rFonts w:cstheme="minorHAnsi"/>
          <w:sz w:val="20"/>
          <w:szCs w:val="20"/>
        </w:rPr>
        <w:t>&gt; | &lt;</w:t>
      </w:r>
      <w:proofErr w:type="spellStart"/>
      <w:r w:rsidRPr="0070464D">
        <w:rPr>
          <w:rFonts w:cstheme="minorHAnsi"/>
          <w:sz w:val="20"/>
          <w:szCs w:val="20"/>
        </w:rPr>
        <w:t>ProgressBar</w:t>
      </w:r>
      <w:proofErr w:type="spellEnd"/>
      <w:r w:rsidRPr="0070464D">
        <w:rPr>
          <w:rFonts w:cstheme="minorHAnsi"/>
          <w:sz w:val="20"/>
          <w:szCs w:val="20"/>
        </w:rPr>
        <w:t>&gt;</w:t>
      </w:r>
    </w:p>
    <w:p w14:paraId="77AB9DF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0DD74AF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elem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INTEGER | STRING</w:t>
      </w:r>
    </w:p>
    <w:p w14:paraId="1762ED7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493D005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&lt;id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4442EB16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| ID DQUOTES STRING DQUOTES</w:t>
      </w:r>
    </w:p>
    <w:p w14:paraId="564190E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C607C3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&lt;orientation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0C8AB183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    | ORIENTATION DQUOTES STRING </w:t>
      </w:r>
      <w:proofErr w:type="gramStart"/>
      <w:r w:rsidRPr="0070464D">
        <w:rPr>
          <w:rFonts w:cstheme="minorHAnsi"/>
          <w:sz w:val="20"/>
          <w:szCs w:val="20"/>
        </w:rPr>
        <w:t>DQUOTES;</w:t>
      </w:r>
      <w:proofErr w:type="gramEnd"/>
    </w:p>
    <w:p w14:paraId="3FC8AC6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108AE601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tcolor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3BA66E22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| TEXTCOLOUR DQUOTES STRING </w:t>
      </w:r>
      <w:proofErr w:type="gramStart"/>
      <w:r w:rsidRPr="0070464D">
        <w:rPr>
          <w:rFonts w:cstheme="minorHAnsi"/>
          <w:sz w:val="20"/>
          <w:szCs w:val="20"/>
        </w:rPr>
        <w:t>DQUOTES;</w:t>
      </w:r>
      <w:proofErr w:type="gramEnd"/>
    </w:p>
    <w:p w14:paraId="7ADBE9E9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61A98E7F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&lt;padding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40CC8BE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| PADDING DQUOTES INTEGER DQUOTES</w:t>
      </w:r>
    </w:p>
    <w:p w14:paraId="02202118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25A2591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</w:t>
      </w:r>
      <w:proofErr w:type="spellStart"/>
      <w:r w:rsidRPr="0070464D">
        <w:rPr>
          <w:rFonts w:cstheme="minorHAnsi"/>
          <w:sz w:val="20"/>
          <w:szCs w:val="20"/>
        </w:rPr>
        <w:t>cbutton</w:t>
      </w:r>
      <w:proofErr w:type="spellEnd"/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6040396B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    | CHECKEDB DQUOTES STRING DQUOTES</w:t>
      </w:r>
    </w:p>
    <w:p w14:paraId="1AE7B6F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46629CDC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&lt;max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5028852E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 xml:space="preserve">     | MAX DQUOTES INTEGER DQUOTES</w:t>
      </w:r>
    </w:p>
    <w:p w14:paraId="3D8A06B5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</w:p>
    <w:p w14:paraId="73303527" w14:textId="77777777" w:rsidR="0070464D" w:rsidRPr="0070464D" w:rsidRDefault="0070464D" w:rsidP="0070464D">
      <w:pPr>
        <w:spacing w:beforeLines="40" w:before="96"/>
        <w:rPr>
          <w:rFonts w:cstheme="minorHAnsi"/>
          <w:sz w:val="20"/>
          <w:szCs w:val="20"/>
        </w:rPr>
      </w:pPr>
      <w:r w:rsidRPr="0070464D">
        <w:rPr>
          <w:rFonts w:cstheme="minorHAnsi"/>
          <w:sz w:val="20"/>
          <w:szCs w:val="20"/>
        </w:rPr>
        <w:t>&lt;progress</w:t>
      </w:r>
      <w:proofErr w:type="gramStart"/>
      <w:r w:rsidRPr="0070464D">
        <w:rPr>
          <w:rFonts w:cstheme="minorHAnsi"/>
          <w:sz w:val="20"/>
          <w:szCs w:val="20"/>
        </w:rPr>
        <w:t>&gt; ::=</w:t>
      </w:r>
      <w:proofErr w:type="gramEnd"/>
      <w:r w:rsidRPr="0070464D">
        <w:rPr>
          <w:rFonts w:cstheme="minorHAnsi"/>
          <w:sz w:val="20"/>
          <w:szCs w:val="20"/>
        </w:rPr>
        <w:t xml:space="preserve"> </w:t>
      </w:r>
    </w:p>
    <w:p w14:paraId="76077791" w14:textId="1B740C7C" w:rsidR="00A02983" w:rsidRPr="004A5332" w:rsidRDefault="0070464D" w:rsidP="0070464D">
      <w:pPr>
        <w:spacing w:beforeLines="40" w:before="96"/>
      </w:pPr>
      <w:r w:rsidRPr="0070464D">
        <w:rPr>
          <w:rFonts w:cstheme="minorHAnsi"/>
          <w:sz w:val="20"/>
          <w:szCs w:val="20"/>
        </w:rPr>
        <w:t xml:space="preserve">          </w:t>
      </w:r>
      <w:r w:rsidRPr="004A5332">
        <w:rPr>
          <w:rFonts w:cstheme="minorHAnsi"/>
          <w:sz w:val="20"/>
          <w:szCs w:val="20"/>
        </w:rPr>
        <w:t>| PROGRESS DQUOTES INTEGER DQUOTES</w:t>
      </w:r>
      <w:r w:rsidR="00A02983" w:rsidRPr="004A5332">
        <w:br w:type="page"/>
      </w:r>
    </w:p>
    <w:p w14:paraId="38CFC967" w14:textId="28AA490D" w:rsidR="00457BEB" w:rsidRPr="00C10A70" w:rsidRDefault="004A5332" w:rsidP="00A02983">
      <w:pPr>
        <w:pStyle w:val="1"/>
        <w:rPr>
          <w:b/>
          <w:bCs/>
        </w:rPr>
      </w:pPr>
      <w:bookmarkStart w:id="5" w:name="_Screenshots_Παραδειγμάτων_της"/>
      <w:bookmarkStart w:id="6" w:name="_Λεκτικό_Αρχείο_Flex"/>
      <w:bookmarkStart w:id="7" w:name="_Hlk135243524"/>
      <w:bookmarkEnd w:id="5"/>
      <w:bookmarkEnd w:id="6"/>
      <w:r w:rsidRPr="00C10A70">
        <w:rPr>
          <w:b/>
          <w:bCs/>
          <w:lang w:val="el-GR"/>
        </w:rPr>
        <w:lastRenderedPageBreak/>
        <w:t>Λεκτικό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Αρχείο</w:t>
      </w:r>
      <w:r w:rsidRPr="00C10A70">
        <w:rPr>
          <w:b/>
          <w:bCs/>
        </w:rPr>
        <w:t xml:space="preserve"> Flex</w:t>
      </w:r>
    </w:p>
    <w:p w14:paraId="62374735" w14:textId="77777777" w:rsidR="0035699E" w:rsidRDefault="0035699E" w:rsidP="0035699E">
      <w:pPr>
        <w:spacing w:beforeLines="30" w:before="72"/>
      </w:pPr>
      <w:bookmarkStart w:id="8" w:name="_Ζητούμενα_Γραφήματα"/>
      <w:bookmarkStart w:id="9" w:name="_Συντακτικό_Αρχείο_Bison"/>
      <w:bookmarkEnd w:id="7"/>
      <w:bookmarkEnd w:id="8"/>
      <w:bookmarkEnd w:id="9"/>
      <w:r>
        <w:t>%{</w:t>
      </w:r>
    </w:p>
    <w:p w14:paraId="7DB3B748" w14:textId="77777777" w:rsidR="0035699E" w:rsidRDefault="0035699E" w:rsidP="0035699E">
      <w:pPr>
        <w:spacing w:beforeLines="30" w:before="72"/>
      </w:pPr>
      <w:r>
        <w:t>#include&lt;stdio.h&gt;</w:t>
      </w:r>
    </w:p>
    <w:p w14:paraId="728B4F19" w14:textId="77777777" w:rsidR="0035699E" w:rsidRDefault="0035699E" w:rsidP="0035699E">
      <w:pPr>
        <w:spacing w:beforeLines="30" w:before="72"/>
      </w:pPr>
      <w:r>
        <w:t>#include&lt;string.h&gt;</w:t>
      </w:r>
    </w:p>
    <w:p w14:paraId="65665B5B" w14:textId="77777777" w:rsidR="0035699E" w:rsidRDefault="0035699E" w:rsidP="0035699E">
      <w:pPr>
        <w:spacing w:beforeLines="30" w:before="72"/>
      </w:pPr>
      <w:r>
        <w:t>#include&lt;stdbool.h&gt;</w:t>
      </w:r>
    </w:p>
    <w:p w14:paraId="22CB93D8" w14:textId="77777777" w:rsidR="0035699E" w:rsidRDefault="0035699E" w:rsidP="0035699E">
      <w:pPr>
        <w:spacing w:beforeLines="30" w:before="72"/>
      </w:pPr>
      <w:r>
        <w:t>#include&lt;stdlib.h&gt;</w:t>
      </w:r>
    </w:p>
    <w:p w14:paraId="76F37A84" w14:textId="77777777" w:rsidR="0035699E" w:rsidRDefault="0035699E" w:rsidP="0035699E">
      <w:pPr>
        <w:spacing w:beforeLines="30" w:before="72"/>
      </w:pPr>
      <w:r>
        <w:t xml:space="preserve">#define ECHO </w:t>
      </w:r>
      <w:proofErr w:type="spellStart"/>
      <w:r>
        <w:t>fwrite</w:t>
      </w:r>
      <w:proofErr w:type="spellEnd"/>
      <w:r>
        <w:t>(</w:t>
      </w:r>
      <w:proofErr w:type="gramStart"/>
      <w:r>
        <w:t>yytext,yyleng</w:t>
      </w:r>
      <w:proofErr w:type="gramEnd"/>
      <w:r>
        <w:t>,1,yyout)</w:t>
      </w:r>
    </w:p>
    <w:p w14:paraId="75B00ADE" w14:textId="77777777" w:rsidR="0035699E" w:rsidRDefault="0035699E" w:rsidP="0035699E">
      <w:pPr>
        <w:spacing w:beforeLines="30" w:before="72"/>
      </w:pPr>
      <w:r>
        <w:t>#include "</w:t>
      </w:r>
      <w:proofErr w:type="spellStart"/>
      <w:r>
        <w:t>syntax.tab.h</w:t>
      </w:r>
      <w:proofErr w:type="spellEnd"/>
      <w:r>
        <w:t>"</w:t>
      </w:r>
    </w:p>
    <w:p w14:paraId="7D9DDCA8" w14:textId="77777777" w:rsidR="0035699E" w:rsidRDefault="0035699E" w:rsidP="0035699E">
      <w:pPr>
        <w:spacing w:beforeLines="30" w:before="72"/>
      </w:pPr>
      <w:r>
        <w:t xml:space="preserve">extern 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const char* s);</w:t>
      </w:r>
    </w:p>
    <w:p w14:paraId="2C271C88" w14:textId="77777777" w:rsidR="0035699E" w:rsidRDefault="0035699E" w:rsidP="0035699E">
      <w:pPr>
        <w:spacing w:beforeLines="30" w:before="72"/>
      </w:pPr>
      <w:r>
        <w:t xml:space="preserve">int </w:t>
      </w:r>
      <w:proofErr w:type="spellStart"/>
      <w:proofErr w:type="gramStart"/>
      <w:r>
        <w:t>checkComment</w:t>
      </w:r>
      <w:proofErr w:type="spellEnd"/>
      <w:r>
        <w:t>(</w:t>
      </w:r>
      <w:proofErr w:type="gramEnd"/>
      <w:r>
        <w:t>const char* str);</w:t>
      </w:r>
    </w:p>
    <w:p w14:paraId="737E5EDA" w14:textId="77777777" w:rsidR="0035699E" w:rsidRDefault="0035699E" w:rsidP="0035699E">
      <w:pPr>
        <w:spacing w:beforeLines="30" w:before="72"/>
      </w:pPr>
      <w:r>
        <w:t>%}</w:t>
      </w:r>
    </w:p>
    <w:p w14:paraId="5209BC0B" w14:textId="77777777" w:rsidR="0035699E" w:rsidRDefault="0035699E" w:rsidP="0035699E">
      <w:pPr>
        <w:spacing w:beforeLines="30" w:before="72"/>
      </w:pPr>
      <w:r>
        <w:t xml:space="preserve">%option </w:t>
      </w:r>
      <w:proofErr w:type="spellStart"/>
      <w:r>
        <w:t>yylineno</w:t>
      </w:r>
      <w:proofErr w:type="spellEnd"/>
    </w:p>
    <w:p w14:paraId="5A7FCCBC" w14:textId="77777777" w:rsidR="0035699E" w:rsidRDefault="0035699E" w:rsidP="0035699E">
      <w:pPr>
        <w:spacing w:beforeLines="30" w:before="72"/>
      </w:pPr>
      <w:r>
        <w:t xml:space="preserve">%option </w:t>
      </w:r>
      <w:proofErr w:type="spellStart"/>
      <w:r>
        <w:t>noyywrap</w:t>
      </w:r>
      <w:proofErr w:type="spellEnd"/>
    </w:p>
    <w:p w14:paraId="73DE20DC" w14:textId="77777777" w:rsidR="0035699E" w:rsidRDefault="0035699E" w:rsidP="0035699E">
      <w:pPr>
        <w:spacing w:beforeLines="30" w:before="72"/>
      </w:pPr>
      <w:r>
        <w:t>%s COMMENT</w:t>
      </w:r>
    </w:p>
    <w:p w14:paraId="22E1294A" w14:textId="6FE875EA" w:rsidR="0035699E" w:rsidRDefault="0035699E" w:rsidP="0035699E">
      <w:pPr>
        <w:spacing w:beforeLines="30" w:before="72"/>
      </w:pPr>
      <w:r>
        <w:t>%%</w:t>
      </w:r>
    </w:p>
    <w:p w14:paraId="32F9CAB5" w14:textId="77777777" w:rsidR="0035699E" w:rsidRDefault="0035699E" w:rsidP="0035699E">
      <w:pPr>
        <w:spacing w:beforeLines="30" w:before="72"/>
      </w:pPr>
      <w:r>
        <w:t>&lt;COMMENT</w:t>
      </w:r>
      <w:proofErr w:type="gramStart"/>
      <w:r>
        <w:t>&gt;{</w:t>
      </w:r>
      <w:proofErr w:type="gramEnd"/>
    </w:p>
    <w:p w14:paraId="33E25EE4" w14:textId="77777777" w:rsidR="0035699E" w:rsidRDefault="0035699E" w:rsidP="0035699E">
      <w:pPr>
        <w:spacing w:beforeLines="30" w:before="72"/>
      </w:pPr>
      <w:r>
        <w:t xml:space="preserve">    "--&gt;" {BEGIN(INITIAL);}</w:t>
      </w:r>
    </w:p>
    <w:p w14:paraId="0E5F2234" w14:textId="77777777" w:rsidR="0035699E" w:rsidRDefault="0035699E" w:rsidP="0035699E">
      <w:pPr>
        <w:spacing w:beforeLines="30" w:before="72"/>
      </w:pPr>
      <w:r>
        <w:t xml:space="preserve">    "</w:t>
      </w:r>
      <w:proofErr w:type="gramStart"/>
      <w:r>
        <w:t>(.|</w:t>
      </w:r>
      <w:proofErr w:type="gramEnd"/>
      <w:r>
        <w:t>\n)*" {</w:t>
      </w:r>
      <w:proofErr w:type="spellStart"/>
      <w:r>
        <w:t>checkComment</w:t>
      </w:r>
      <w:proofErr w:type="spellEnd"/>
      <w:r>
        <w:t>(</w:t>
      </w:r>
      <w:proofErr w:type="spellStart"/>
      <w:r>
        <w:t>yytext</w:t>
      </w:r>
      <w:proofErr w:type="spellEnd"/>
      <w:r>
        <w:t>);}</w:t>
      </w:r>
    </w:p>
    <w:p w14:paraId="608D8E7D" w14:textId="26D90D85" w:rsidR="0035699E" w:rsidRDefault="0035699E" w:rsidP="0035699E">
      <w:pPr>
        <w:spacing w:beforeLines="30" w:before="72"/>
      </w:pPr>
      <w:r>
        <w:t>}</w:t>
      </w:r>
    </w:p>
    <w:p w14:paraId="31A04207" w14:textId="77777777" w:rsidR="0035699E" w:rsidRDefault="0035699E" w:rsidP="0035699E">
      <w:pPr>
        <w:spacing w:beforeLines="30" w:before="72"/>
      </w:pPr>
      <w:r>
        <w:t>&lt;INITIAL</w:t>
      </w:r>
      <w:proofErr w:type="gramStart"/>
      <w:r>
        <w:t>&gt;{</w:t>
      </w:r>
      <w:proofErr w:type="gramEnd"/>
    </w:p>
    <w:p w14:paraId="6C11E09B" w14:textId="77777777" w:rsidR="0035699E" w:rsidRDefault="0035699E" w:rsidP="0035699E">
      <w:pPr>
        <w:spacing w:beforeLines="30" w:before="72"/>
      </w:pPr>
      <w:r>
        <w:t>"</w:t>
      </w:r>
      <w:proofErr w:type="gramStart"/>
      <w:r>
        <w:t>&lt;!--</w:t>
      </w:r>
      <w:proofErr w:type="gramEnd"/>
      <w:r>
        <w:t>" {BEGIN(COMMENT);}</w:t>
      </w:r>
    </w:p>
    <w:p w14:paraId="04E280E4" w14:textId="77777777" w:rsidR="0035699E" w:rsidRDefault="0035699E" w:rsidP="0035699E">
      <w:pPr>
        <w:spacing w:beforeLines="30" w:before="72"/>
      </w:pPr>
      <w:r>
        <w:t>"&lt;" {ECHO; return LANGLE;}</w:t>
      </w:r>
    </w:p>
    <w:p w14:paraId="00775192" w14:textId="77777777" w:rsidR="0035699E" w:rsidRDefault="0035699E" w:rsidP="0035699E">
      <w:pPr>
        <w:spacing w:beforeLines="30" w:before="72"/>
      </w:pPr>
      <w:r>
        <w:t>"&gt;" {ECHO; return RANGLE;}</w:t>
      </w:r>
    </w:p>
    <w:p w14:paraId="7C80FDFD" w14:textId="77777777" w:rsidR="0035699E" w:rsidRDefault="0035699E" w:rsidP="0035699E">
      <w:pPr>
        <w:spacing w:beforeLines="30" w:before="72"/>
      </w:pPr>
      <w:r>
        <w:t>"/" {ECHO; return SLASH;}</w:t>
      </w:r>
    </w:p>
    <w:p w14:paraId="7B9CDCB3" w14:textId="77777777" w:rsidR="0035699E" w:rsidRDefault="0035699E" w:rsidP="0035699E">
      <w:pPr>
        <w:spacing w:beforeLines="30" w:before="72"/>
      </w:pPr>
      <w:r>
        <w:t>\" {ECHO; return DQUOTES;}</w:t>
      </w:r>
    </w:p>
    <w:p w14:paraId="4BCBCC44" w14:textId="77777777" w:rsidR="0035699E" w:rsidRDefault="0035699E" w:rsidP="0035699E">
      <w:pPr>
        <w:spacing w:beforeLines="30" w:before="72"/>
      </w:pPr>
    </w:p>
    <w:p w14:paraId="646835AD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 {ECHO; return LWIDTH;}</w:t>
      </w:r>
    </w:p>
    <w:p w14:paraId="0CE01A0C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 {ECHO; return LHEIGHT;}</w:t>
      </w:r>
    </w:p>
    <w:p w14:paraId="0C53FCEE" w14:textId="77777777" w:rsidR="0035699E" w:rsidRDefault="0035699E" w:rsidP="0035699E">
      <w:pPr>
        <w:spacing w:beforeLines="30" w:before="72"/>
      </w:pPr>
      <w:proofErr w:type="spellStart"/>
      <w:r>
        <w:t>android:id</w:t>
      </w:r>
      <w:proofErr w:type="spellEnd"/>
      <w:r>
        <w:t>= {ECHO; return ID;}</w:t>
      </w:r>
    </w:p>
    <w:p w14:paraId="0D1ADD47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android:orientation</w:t>
      </w:r>
      <w:proofErr w:type="spellEnd"/>
      <w:proofErr w:type="gramEnd"/>
      <w:r>
        <w:t>= {ECHO; return ORIENTATION;}</w:t>
      </w:r>
    </w:p>
    <w:p w14:paraId="5AA7A3B7" w14:textId="77777777" w:rsidR="0035699E" w:rsidRDefault="0035699E" w:rsidP="0035699E">
      <w:pPr>
        <w:spacing w:beforeLines="30" w:before="72"/>
      </w:pPr>
      <w:proofErr w:type="spellStart"/>
      <w:r>
        <w:t>android:text</w:t>
      </w:r>
      <w:proofErr w:type="spellEnd"/>
      <w:r>
        <w:t>= {ECHO; return TEXT;}</w:t>
      </w:r>
    </w:p>
    <w:p w14:paraId="6C4082C9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android:textColour</w:t>
      </w:r>
      <w:proofErr w:type="spellEnd"/>
      <w:proofErr w:type="gramEnd"/>
      <w:r>
        <w:t>= {ECHO; return TEXTCOLOUR;}</w:t>
      </w:r>
    </w:p>
    <w:p w14:paraId="01E65B06" w14:textId="77777777" w:rsidR="0035699E" w:rsidRDefault="0035699E" w:rsidP="0035699E">
      <w:pPr>
        <w:spacing w:beforeLines="30" w:before="72"/>
      </w:pPr>
      <w:proofErr w:type="spellStart"/>
      <w:r>
        <w:lastRenderedPageBreak/>
        <w:t>android:src</w:t>
      </w:r>
      <w:proofErr w:type="spellEnd"/>
      <w:r>
        <w:t>= {ECHO; return SRC;}</w:t>
      </w:r>
    </w:p>
    <w:p w14:paraId="7D3EAE59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android:padding</w:t>
      </w:r>
      <w:proofErr w:type="spellEnd"/>
      <w:proofErr w:type="gramEnd"/>
      <w:r>
        <w:t>= {ECHO; return PADDING;}</w:t>
      </w:r>
    </w:p>
    <w:p w14:paraId="68B37CE0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android:checkedButton</w:t>
      </w:r>
      <w:proofErr w:type="spellEnd"/>
      <w:proofErr w:type="gramEnd"/>
      <w:r>
        <w:t>= {ECHO; return CHECKEDB;}</w:t>
      </w:r>
    </w:p>
    <w:p w14:paraId="48CA878C" w14:textId="77777777" w:rsidR="0035699E" w:rsidRDefault="0035699E" w:rsidP="0035699E">
      <w:pPr>
        <w:spacing w:beforeLines="30" w:before="72"/>
      </w:pPr>
      <w:proofErr w:type="spellStart"/>
      <w:r>
        <w:t>android:max</w:t>
      </w:r>
      <w:proofErr w:type="spellEnd"/>
      <w:r>
        <w:t>= {ECHO; return MAX;}</w:t>
      </w:r>
    </w:p>
    <w:p w14:paraId="1CBEEE76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android:progress</w:t>
      </w:r>
      <w:proofErr w:type="spellEnd"/>
      <w:proofErr w:type="gramEnd"/>
      <w:r>
        <w:t>= {ECHO; return PROGRESS;}</w:t>
      </w:r>
    </w:p>
    <w:p w14:paraId="63CEEE38" w14:textId="77777777" w:rsidR="0035699E" w:rsidRDefault="0035699E" w:rsidP="0035699E">
      <w:pPr>
        <w:spacing w:beforeLines="30" w:before="72"/>
      </w:pPr>
      <w:proofErr w:type="spellStart"/>
      <w:proofErr w:type="gramStart"/>
      <w:r>
        <w:t>android:radioButtonCount</w:t>
      </w:r>
      <w:proofErr w:type="spellEnd"/>
      <w:proofErr w:type="gramEnd"/>
      <w:r>
        <w:t>= {ECHO; return RBCOUNT;}</w:t>
      </w:r>
    </w:p>
    <w:p w14:paraId="1495D3E1" w14:textId="77777777" w:rsidR="0035699E" w:rsidRDefault="0035699E" w:rsidP="0035699E">
      <w:pPr>
        <w:spacing w:beforeLines="30" w:before="72"/>
      </w:pPr>
    </w:p>
    <w:p w14:paraId="52EE2A0A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RelativeLayout</w:t>
      </w:r>
      <w:proofErr w:type="spellEnd"/>
      <w:r>
        <w:t>" {ECHO; return RELATIVE;}</w:t>
      </w:r>
    </w:p>
    <w:p w14:paraId="15CFB088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LinearLayout</w:t>
      </w:r>
      <w:proofErr w:type="spellEnd"/>
      <w:r>
        <w:t>" {ECHO; return LINEAR;}</w:t>
      </w:r>
    </w:p>
    <w:p w14:paraId="5BB3FE49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TextView</w:t>
      </w:r>
      <w:proofErr w:type="spellEnd"/>
      <w:r>
        <w:t>" {ECHO; return TEXTVIEW;}</w:t>
      </w:r>
    </w:p>
    <w:p w14:paraId="232F2F28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ImageView</w:t>
      </w:r>
      <w:proofErr w:type="spellEnd"/>
      <w:r>
        <w:t>" {ECHO; return IMAGEVIEW;}</w:t>
      </w:r>
    </w:p>
    <w:p w14:paraId="6430D5F0" w14:textId="77777777" w:rsidR="0035699E" w:rsidRDefault="0035699E" w:rsidP="0035699E">
      <w:pPr>
        <w:spacing w:beforeLines="30" w:before="72"/>
      </w:pPr>
      <w:r>
        <w:t>"Button" {ECHO; return BUTTON;}</w:t>
      </w:r>
    </w:p>
    <w:p w14:paraId="408C522C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RadioGroup</w:t>
      </w:r>
      <w:proofErr w:type="spellEnd"/>
      <w:r>
        <w:t>" {ECHO; return RADIOG;}</w:t>
      </w:r>
    </w:p>
    <w:p w14:paraId="623930BB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RadioButton</w:t>
      </w:r>
      <w:proofErr w:type="spellEnd"/>
      <w:r>
        <w:t>" {ECHO; return RADIOB;}</w:t>
      </w:r>
    </w:p>
    <w:p w14:paraId="470F7277" w14:textId="77777777" w:rsidR="0035699E" w:rsidRDefault="0035699E" w:rsidP="0035699E">
      <w:pPr>
        <w:spacing w:beforeLines="30" w:before="72"/>
      </w:pPr>
      <w:r>
        <w:t>"</w:t>
      </w:r>
      <w:proofErr w:type="spellStart"/>
      <w:r>
        <w:t>ProgressBar</w:t>
      </w:r>
      <w:proofErr w:type="spellEnd"/>
      <w:r>
        <w:t>" {ECHO; return PROGRESSB;}</w:t>
      </w:r>
    </w:p>
    <w:p w14:paraId="36A714B9" w14:textId="77777777" w:rsidR="0035699E" w:rsidRDefault="0035699E" w:rsidP="0035699E">
      <w:pPr>
        <w:spacing w:beforeLines="30" w:before="72"/>
      </w:pPr>
      <w:r>
        <w:t>[0-</w:t>
      </w:r>
      <w:proofErr w:type="gramStart"/>
      <w:r>
        <w:t>9]+</w:t>
      </w:r>
      <w:proofErr w:type="gramEnd"/>
      <w:r>
        <w:t xml:space="preserve"> {ECHO; </w:t>
      </w:r>
      <w:proofErr w:type="spellStart"/>
      <w:r>
        <w:t>yylval.integer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INTEGER;}</w:t>
      </w:r>
    </w:p>
    <w:p w14:paraId="42D2E0B6" w14:textId="77777777" w:rsidR="0035699E" w:rsidRDefault="0035699E" w:rsidP="0035699E">
      <w:pPr>
        <w:spacing w:beforeLines="30" w:before="72"/>
      </w:pPr>
      <w:r>
        <w:t>[a-zA-Z0-9</w:t>
      </w:r>
      <w:proofErr w:type="gramStart"/>
      <w:r>
        <w:t>_ ]</w:t>
      </w:r>
      <w:proofErr w:type="gramEnd"/>
      <w:r>
        <w:t>+ {</w:t>
      </w:r>
      <w:proofErr w:type="spellStart"/>
      <w:r>
        <w:t>yylval.string</w:t>
      </w:r>
      <w:proofErr w:type="spellEnd"/>
      <w:r>
        <w:t>=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ECHO; return STRING;}</w:t>
      </w:r>
    </w:p>
    <w:p w14:paraId="2F038859" w14:textId="77777777" w:rsidR="0035699E" w:rsidRDefault="0035699E" w:rsidP="0035699E">
      <w:pPr>
        <w:spacing w:beforeLines="30" w:before="72"/>
      </w:pPr>
      <w:r>
        <w:t>[\n] {ECHO;}</w:t>
      </w:r>
    </w:p>
    <w:p w14:paraId="35929D31" w14:textId="77777777" w:rsidR="0035699E" w:rsidRDefault="0035699E" w:rsidP="0035699E">
      <w:pPr>
        <w:spacing w:beforeLines="30" w:before="72"/>
      </w:pPr>
      <w:r>
        <w:t>[\</w:t>
      </w:r>
      <w:proofErr w:type="gramStart"/>
      <w:r>
        <w:t>t]+</w:t>
      </w:r>
      <w:proofErr w:type="gramEnd"/>
      <w:r>
        <w:t xml:space="preserve"> {ECHO;}</w:t>
      </w:r>
    </w:p>
    <w:p w14:paraId="54A538FE" w14:textId="77777777" w:rsidR="0035699E" w:rsidRDefault="0035699E" w:rsidP="0035699E">
      <w:pPr>
        <w:spacing w:beforeLines="30" w:before="72"/>
      </w:pPr>
      <w:r>
        <w:t>. {}</w:t>
      </w:r>
    </w:p>
    <w:p w14:paraId="61883A18" w14:textId="77777777" w:rsidR="0035699E" w:rsidRDefault="0035699E" w:rsidP="0035699E">
      <w:pPr>
        <w:spacing w:beforeLines="30" w:before="72"/>
      </w:pPr>
      <w:r>
        <w:t>}</w:t>
      </w:r>
    </w:p>
    <w:p w14:paraId="4FD49C57" w14:textId="4400809A" w:rsidR="0035699E" w:rsidRPr="004A483E" w:rsidRDefault="0035699E" w:rsidP="0035699E">
      <w:pPr>
        <w:spacing w:beforeLines="30" w:before="72"/>
      </w:pPr>
      <w:r>
        <w:t>%%</w:t>
      </w:r>
    </w:p>
    <w:p w14:paraId="2A7EA879" w14:textId="77777777" w:rsidR="0035699E" w:rsidRDefault="0035699E" w:rsidP="0035699E">
      <w:pPr>
        <w:spacing w:beforeLines="30" w:before="72"/>
      </w:pPr>
      <w:r>
        <w:t xml:space="preserve">int </w:t>
      </w:r>
      <w:proofErr w:type="spellStart"/>
      <w:proofErr w:type="gramStart"/>
      <w:r>
        <w:t>checkComment</w:t>
      </w:r>
      <w:proofErr w:type="spellEnd"/>
      <w:r>
        <w:t>(</w:t>
      </w:r>
      <w:proofErr w:type="gramEnd"/>
      <w:r>
        <w:t>const char* str) {</w:t>
      </w:r>
    </w:p>
    <w:p w14:paraId="5811EEE4" w14:textId="77777777" w:rsidR="0035699E" w:rsidRDefault="0035699E" w:rsidP="0035699E">
      <w:pPr>
        <w:spacing w:beforeLines="30" w:before="72"/>
      </w:pPr>
      <w:r>
        <w:t xml:space="preserve">    int length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6B3DBC8C" w14:textId="47411540" w:rsidR="0035699E" w:rsidRDefault="0035699E" w:rsidP="0035699E">
      <w:pPr>
        <w:spacing w:beforeLines="30" w:before="72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774603" w14:textId="77777777" w:rsidR="0035699E" w:rsidRDefault="0035699E" w:rsidP="0035699E">
      <w:pPr>
        <w:spacing w:beforeLines="30" w:before="72"/>
      </w:pPr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 length - 5; </w:t>
      </w:r>
      <w:proofErr w:type="spellStart"/>
      <w:r>
        <w:t>i</w:t>
      </w:r>
      <w:proofErr w:type="spellEnd"/>
      <w:r>
        <w:t>++) {</w:t>
      </w:r>
    </w:p>
    <w:p w14:paraId="0CC5C460" w14:textId="77777777" w:rsidR="0035699E" w:rsidRDefault="0035699E" w:rsidP="0035699E">
      <w:pPr>
        <w:spacing w:beforeLines="30" w:before="72"/>
      </w:pPr>
      <w:r>
        <w:t xml:space="preserve">        if (str[</w:t>
      </w:r>
      <w:proofErr w:type="spellStart"/>
      <w:r>
        <w:t>i</w:t>
      </w:r>
      <w:proofErr w:type="spellEnd"/>
      <w:r>
        <w:t>] == '-' &amp;&amp; str[i+1] == '-') {</w:t>
      </w:r>
    </w:p>
    <w:p w14:paraId="1A0B3DD7" w14:textId="77777777" w:rsidR="0035699E" w:rsidRDefault="0035699E" w:rsidP="0035699E">
      <w:pPr>
        <w:spacing w:beforeLines="30" w:before="7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Two consecutive '-' found. Exiting.\n"</w:t>
      </w:r>
      <w:proofErr w:type="gramStart"/>
      <w:r>
        <w:t>);</w:t>
      </w:r>
      <w:proofErr w:type="gramEnd"/>
    </w:p>
    <w:p w14:paraId="3C5025F7" w14:textId="77777777" w:rsidR="0035699E" w:rsidRDefault="0035699E" w:rsidP="0035699E">
      <w:pPr>
        <w:spacing w:beforeLines="30" w:before="72"/>
      </w:pPr>
      <w:r>
        <w:t xml:space="preserve">            </w:t>
      </w:r>
      <w:proofErr w:type="gramStart"/>
      <w:r>
        <w:t>exit(</w:t>
      </w:r>
      <w:proofErr w:type="gramEnd"/>
      <w:r>
        <w:t>1); // Two consecutive dashes found</w:t>
      </w:r>
    </w:p>
    <w:p w14:paraId="69CD4BCB" w14:textId="77777777" w:rsidR="0035699E" w:rsidRDefault="0035699E" w:rsidP="0035699E">
      <w:pPr>
        <w:spacing w:beforeLines="30" w:before="72"/>
      </w:pPr>
      <w:r>
        <w:t xml:space="preserve">        }</w:t>
      </w:r>
    </w:p>
    <w:p w14:paraId="03E1AD80" w14:textId="77777777" w:rsidR="0035699E" w:rsidRDefault="0035699E" w:rsidP="0035699E">
      <w:pPr>
        <w:spacing w:beforeLines="30" w:before="72"/>
      </w:pPr>
      <w:r>
        <w:t xml:space="preserve">    }</w:t>
      </w:r>
    </w:p>
    <w:p w14:paraId="03C9B98E" w14:textId="77777777" w:rsidR="0035699E" w:rsidRDefault="0035699E" w:rsidP="0035699E">
      <w:pPr>
        <w:spacing w:beforeLines="30" w:before="7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str);</w:t>
      </w:r>
    </w:p>
    <w:p w14:paraId="6CE03CF2" w14:textId="77777777" w:rsidR="0035699E" w:rsidRDefault="0035699E" w:rsidP="0035699E">
      <w:pPr>
        <w:spacing w:beforeLines="30" w:before="72"/>
      </w:pPr>
      <w:r>
        <w:t xml:space="preserve">    return 0; // No consecutive dashes </w:t>
      </w:r>
      <w:proofErr w:type="gramStart"/>
      <w:r>
        <w:t>found</w:t>
      </w:r>
      <w:proofErr w:type="gramEnd"/>
    </w:p>
    <w:p w14:paraId="65DA46A6" w14:textId="718F113D" w:rsidR="00A84FC1" w:rsidRPr="003E30E4" w:rsidRDefault="0035699E" w:rsidP="0035699E">
      <w:pPr>
        <w:spacing w:beforeLines="30" w:before="72"/>
      </w:pPr>
      <w:r>
        <w:t>}</w:t>
      </w:r>
    </w:p>
    <w:p w14:paraId="6222E0DE" w14:textId="4402707F" w:rsidR="00B84624" w:rsidRPr="00C10A70" w:rsidRDefault="004A5332" w:rsidP="003E30E4">
      <w:pPr>
        <w:pStyle w:val="1"/>
        <w:rPr>
          <w:b/>
          <w:bCs/>
        </w:rPr>
      </w:pPr>
      <w:bookmarkStart w:id="10" w:name="_Συντακτικό_Αρχείο_Bison_1"/>
      <w:bookmarkEnd w:id="10"/>
      <w:r w:rsidRPr="00C10A70">
        <w:rPr>
          <w:b/>
          <w:bCs/>
          <w:lang w:val="el-GR"/>
        </w:rPr>
        <w:lastRenderedPageBreak/>
        <w:t>Συντακτικό</w:t>
      </w:r>
      <w:r w:rsidRPr="00C10A70">
        <w:rPr>
          <w:b/>
          <w:bCs/>
        </w:rPr>
        <w:t xml:space="preserve"> </w:t>
      </w:r>
      <w:r w:rsidRPr="00C10A70">
        <w:rPr>
          <w:b/>
          <w:bCs/>
          <w:lang w:val="el-GR"/>
        </w:rPr>
        <w:t>Αρχείο</w:t>
      </w:r>
      <w:r w:rsidRPr="00C10A70">
        <w:rPr>
          <w:b/>
          <w:bCs/>
        </w:rPr>
        <w:t xml:space="preserve"> Bison</w:t>
      </w:r>
    </w:p>
    <w:p w14:paraId="35242B5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%{</w:t>
      </w:r>
    </w:p>
    <w:p w14:paraId="479E6E2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#include&lt;stdio.h&gt;</w:t>
      </w:r>
    </w:p>
    <w:p w14:paraId="23F5DDE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#include&lt;stdlib.h&gt;</w:t>
      </w:r>
    </w:p>
    <w:p w14:paraId="2A4F0F8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#include&lt;string.h&gt;</w:t>
      </w:r>
    </w:p>
    <w:p w14:paraId="3612BC3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#include&lt;stdbool.h&gt;</w:t>
      </w:r>
    </w:p>
    <w:p w14:paraId="07CBDA4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#include&lt;setjmp.h&gt;</w:t>
      </w:r>
    </w:p>
    <w:p w14:paraId="3281D4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9C1EBE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typedef struct </w:t>
      </w:r>
      <w:proofErr w:type="spellStart"/>
      <w:r w:rsidRPr="003E30E4">
        <w:t>id_list</w:t>
      </w:r>
      <w:proofErr w:type="spellEnd"/>
      <w:r w:rsidRPr="003E30E4">
        <w:t xml:space="preserve"> {</w:t>
      </w:r>
    </w:p>
    <w:p w14:paraId="5F838F4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char* </w:t>
      </w:r>
      <w:proofErr w:type="gramStart"/>
      <w:r w:rsidRPr="003E30E4">
        <w:t>id;</w:t>
      </w:r>
      <w:proofErr w:type="gramEnd"/>
    </w:p>
    <w:p w14:paraId="551C5D8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struct </w:t>
      </w:r>
      <w:proofErr w:type="spellStart"/>
      <w:r w:rsidRPr="003E30E4">
        <w:t>id_list</w:t>
      </w:r>
      <w:proofErr w:type="spellEnd"/>
      <w:r w:rsidRPr="003E30E4">
        <w:t xml:space="preserve">* </w:t>
      </w:r>
      <w:proofErr w:type="gramStart"/>
      <w:r w:rsidRPr="003E30E4">
        <w:t>next;</w:t>
      </w:r>
      <w:proofErr w:type="gramEnd"/>
    </w:p>
    <w:p w14:paraId="3C3CC98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} </w:t>
      </w:r>
      <w:proofErr w:type="spellStart"/>
      <w:r w:rsidRPr="003E30E4">
        <w:t>id_</w:t>
      </w:r>
      <w:proofErr w:type="gramStart"/>
      <w:r w:rsidRPr="003E30E4">
        <w:t>list</w:t>
      </w:r>
      <w:proofErr w:type="spellEnd"/>
      <w:r w:rsidRPr="003E30E4">
        <w:t>;</w:t>
      </w:r>
      <w:proofErr w:type="gramEnd"/>
    </w:p>
    <w:p w14:paraId="030B1BF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5C3C1B0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int </w:t>
      </w:r>
      <w:proofErr w:type="spellStart"/>
      <w:proofErr w:type="gramStart"/>
      <w:r w:rsidRPr="003E30E4">
        <w:t>yylineno</w:t>
      </w:r>
      <w:proofErr w:type="spellEnd"/>
      <w:r w:rsidRPr="003E30E4">
        <w:t>;</w:t>
      </w:r>
      <w:proofErr w:type="gramEnd"/>
    </w:p>
    <w:p w14:paraId="08E6E9D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char* </w:t>
      </w:r>
      <w:proofErr w:type="spellStart"/>
      <w:proofErr w:type="gramStart"/>
      <w:r w:rsidRPr="003E30E4">
        <w:t>yytext</w:t>
      </w:r>
      <w:proofErr w:type="spellEnd"/>
      <w:r w:rsidRPr="003E30E4">
        <w:t>;</w:t>
      </w:r>
      <w:proofErr w:type="gramEnd"/>
    </w:p>
    <w:p w14:paraId="1DA6A4D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FILE* </w:t>
      </w:r>
      <w:proofErr w:type="spellStart"/>
      <w:proofErr w:type="gramStart"/>
      <w:r w:rsidRPr="003E30E4">
        <w:t>yyin</w:t>
      </w:r>
      <w:proofErr w:type="spellEnd"/>
      <w:r w:rsidRPr="003E30E4">
        <w:t>;</w:t>
      </w:r>
      <w:proofErr w:type="gramEnd"/>
    </w:p>
    <w:p w14:paraId="1D0EB8F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extern FILE* </w:t>
      </w:r>
      <w:proofErr w:type="spellStart"/>
      <w:proofErr w:type="gramStart"/>
      <w:r w:rsidRPr="003E30E4">
        <w:t>yyout</w:t>
      </w:r>
      <w:proofErr w:type="spellEnd"/>
      <w:r w:rsidRPr="003E30E4">
        <w:t>;</w:t>
      </w:r>
      <w:proofErr w:type="gramEnd"/>
    </w:p>
    <w:p w14:paraId="58DB25B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int </w:t>
      </w:r>
      <w:proofErr w:type="spellStart"/>
      <w:proofErr w:type="gramStart"/>
      <w:r w:rsidRPr="003E30E4">
        <w:t>yylex</w:t>
      </w:r>
      <w:proofErr w:type="spellEnd"/>
      <w:r w:rsidRPr="003E30E4">
        <w:t>(</w:t>
      </w:r>
      <w:proofErr w:type="gramEnd"/>
      <w:r w:rsidRPr="003E30E4">
        <w:t>);</w:t>
      </w:r>
    </w:p>
    <w:p w14:paraId="6A43921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void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);</w:t>
      </w:r>
    </w:p>
    <w:p w14:paraId="3D491CD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int </w:t>
      </w:r>
      <w:proofErr w:type="spellStart"/>
      <w:r w:rsidRPr="003E30E4">
        <w:t>yydebug</w:t>
      </w:r>
      <w:proofErr w:type="spellEnd"/>
      <w:r w:rsidRPr="003E30E4">
        <w:t>=</w:t>
      </w:r>
      <w:proofErr w:type="gramStart"/>
      <w:r w:rsidRPr="003E30E4">
        <w:t>1;</w:t>
      </w:r>
      <w:proofErr w:type="gramEnd"/>
    </w:p>
    <w:p w14:paraId="38E3D6F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%}</w:t>
      </w:r>
    </w:p>
    <w:p w14:paraId="17BBB04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666841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RELATIVE LINEAR TEXTVIEW IMAGEVIEW BUTTON RADIOG RADIOB PROGRESSB</w:t>
      </w:r>
    </w:p>
    <w:p w14:paraId="75E70AB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LWIDTH LHEIGHT ID ORIENTATION TEXT TEXTCOLOUR SRC PADDING CHECKEDB MAX PROGRESS RBCOUNT</w:t>
      </w:r>
    </w:p>
    <w:p w14:paraId="3B93524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SLASH LANGLE RANGLE DQUOTES COMO COMC CHAR</w:t>
      </w:r>
    </w:p>
    <w:p w14:paraId="1DC7ECA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&lt;integer&gt; INTEGER</w:t>
      </w:r>
    </w:p>
    <w:p w14:paraId="19CF408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%token &lt;string&gt; STRING</w:t>
      </w:r>
    </w:p>
    <w:p w14:paraId="3EEB3DC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61AEDB9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</w:t>
      </w:r>
      <w:proofErr w:type="gramStart"/>
      <w:r w:rsidRPr="003E30E4">
        <w:t>union{</w:t>
      </w:r>
      <w:proofErr w:type="gramEnd"/>
    </w:p>
    <w:p w14:paraId="0C2BA60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char* </w:t>
      </w:r>
      <w:proofErr w:type="gramStart"/>
      <w:r w:rsidRPr="003E30E4">
        <w:t>string;</w:t>
      </w:r>
      <w:proofErr w:type="gramEnd"/>
    </w:p>
    <w:p w14:paraId="018BF59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unsigned int </w:t>
      </w:r>
      <w:proofErr w:type="gramStart"/>
      <w:r w:rsidRPr="003E30E4">
        <w:t>integer;</w:t>
      </w:r>
      <w:proofErr w:type="gramEnd"/>
    </w:p>
    <w:p w14:paraId="71586B8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</w:t>
      </w:r>
    </w:p>
    <w:p w14:paraId="6823030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2238CE4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</w:t>
      </w:r>
      <w:proofErr w:type="gramStart"/>
      <w:r w:rsidRPr="003E30E4">
        <w:t>start</w:t>
      </w:r>
      <w:proofErr w:type="gramEnd"/>
      <w:r w:rsidRPr="003E30E4">
        <w:t xml:space="preserve"> file</w:t>
      </w:r>
    </w:p>
    <w:p w14:paraId="784E81B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%{</w:t>
      </w:r>
    </w:p>
    <w:p w14:paraId="76D30FF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</w:t>
      </w:r>
      <w:proofErr w:type="spellStart"/>
      <w:r w:rsidRPr="003E30E4">
        <w:t>jmp_buf</w:t>
      </w:r>
      <w:proofErr w:type="spellEnd"/>
      <w:r w:rsidRPr="003E30E4">
        <w:t xml:space="preserve"> </w:t>
      </w:r>
      <w:proofErr w:type="spellStart"/>
      <w:proofErr w:type="gramStart"/>
      <w:r w:rsidRPr="003E30E4">
        <w:t>buf</w:t>
      </w:r>
      <w:proofErr w:type="spellEnd"/>
      <w:r w:rsidRPr="003E30E4">
        <w:t>;</w:t>
      </w:r>
      <w:proofErr w:type="gramEnd"/>
    </w:p>
    <w:p w14:paraId="1A1933E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</w:t>
      </w:r>
      <w:proofErr w:type="spellStart"/>
      <w:r w:rsidRPr="003E30E4">
        <w:t>id_list</w:t>
      </w:r>
      <w:proofErr w:type="spellEnd"/>
      <w:r w:rsidRPr="003E30E4">
        <w:t xml:space="preserve">* head = </w:t>
      </w:r>
      <w:proofErr w:type="gramStart"/>
      <w:r w:rsidRPr="003E30E4">
        <w:t>NULL;</w:t>
      </w:r>
      <w:proofErr w:type="gramEnd"/>
    </w:p>
    <w:p w14:paraId="53E8FA6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bool </w:t>
      </w:r>
      <w:proofErr w:type="spellStart"/>
      <w:r w:rsidRPr="003E30E4">
        <w:t>id_found</w:t>
      </w:r>
      <w:proofErr w:type="spellEnd"/>
      <w:r w:rsidRPr="003E30E4">
        <w:t xml:space="preserve"> = </w:t>
      </w:r>
      <w:proofErr w:type="gramStart"/>
      <w:r w:rsidRPr="003E30E4">
        <w:t>false;</w:t>
      </w:r>
      <w:proofErr w:type="gramEnd"/>
    </w:p>
    <w:p w14:paraId="2BDB71A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int </w:t>
      </w:r>
      <w:proofErr w:type="spellStart"/>
      <w:r w:rsidRPr="003E30E4">
        <w:t>progress_max</w:t>
      </w:r>
      <w:proofErr w:type="spellEnd"/>
      <w:r w:rsidRPr="003E30E4">
        <w:t xml:space="preserve"> = </w:t>
      </w:r>
      <w:proofErr w:type="gramStart"/>
      <w:r w:rsidRPr="003E30E4">
        <w:t>0;</w:t>
      </w:r>
      <w:proofErr w:type="gramEnd"/>
    </w:p>
    <w:p w14:paraId="1CA3CF8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int </w:t>
      </w:r>
      <w:proofErr w:type="spellStart"/>
      <w:r w:rsidRPr="003E30E4">
        <w:t>rbcounter</w:t>
      </w:r>
      <w:proofErr w:type="spellEnd"/>
      <w:r w:rsidRPr="003E30E4">
        <w:t xml:space="preserve"> = </w:t>
      </w:r>
      <w:proofErr w:type="gramStart"/>
      <w:r w:rsidRPr="003E30E4">
        <w:t>0;</w:t>
      </w:r>
      <w:proofErr w:type="gramEnd"/>
    </w:p>
    <w:p w14:paraId="535D99A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%}</w:t>
      </w:r>
    </w:p>
    <w:p w14:paraId="48DB8DA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%%</w:t>
      </w:r>
    </w:p>
    <w:p w14:paraId="29D71E0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CA8003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file: </w:t>
      </w:r>
      <w:proofErr w:type="spellStart"/>
      <w:r w:rsidRPr="003E30E4">
        <w:t>RelativeLayout</w:t>
      </w:r>
      <w:proofErr w:type="spellEnd"/>
      <w:r w:rsidRPr="003E30E4">
        <w:t xml:space="preserve"> | </w:t>
      </w:r>
      <w:proofErr w:type="spellStart"/>
      <w:proofErr w:type="gramStart"/>
      <w:r w:rsidRPr="003E30E4">
        <w:t>LinearLayout</w:t>
      </w:r>
      <w:proofErr w:type="spellEnd"/>
      <w:r w:rsidRPr="003E30E4">
        <w:t>;</w:t>
      </w:r>
      <w:proofErr w:type="gramEnd"/>
    </w:p>
    <w:p w14:paraId="141DC3C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54EC9C2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LinearLayout</w:t>
      </w:r>
      <w:proofErr w:type="spellEnd"/>
      <w:r w:rsidRPr="003E30E4">
        <w:t>: LANGLE LINEAR</w:t>
      </w:r>
    </w:p>
    <w:p w14:paraId="142F95D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0093C40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3FD4FEF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id</w:t>
      </w:r>
    </w:p>
    <w:p w14:paraId="694708B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orientation</w:t>
      </w:r>
    </w:p>
    <w:p w14:paraId="6525A9B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RANGLE</w:t>
      </w:r>
    </w:p>
    <w:p w14:paraId="70EBF65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</w:t>
      </w:r>
      <w:proofErr w:type="spellStart"/>
      <w:r w:rsidRPr="003E30E4">
        <w:t>contentp</w:t>
      </w:r>
      <w:proofErr w:type="spellEnd"/>
    </w:p>
    <w:p w14:paraId="275752C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LANGLE SLASH LINEAR </w:t>
      </w:r>
      <w:proofErr w:type="gramStart"/>
      <w:r w:rsidRPr="003E30E4">
        <w:t>RANGLE;</w:t>
      </w:r>
      <w:proofErr w:type="gramEnd"/>
    </w:p>
    <w:p w14:paraId="5C0FAC6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6054EA6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RelativeLayout</w:t>
      </w:r>
      <w:proofErr w:type="spellEnd"/>
      <w:r w:rsidRPr="003E30E4">
        <w:t>: LANGLE RELATIVE</w:t>
      </w:r>
    </w:p>
    <w:p w14:paraId="34B0E06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009DED1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459C859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id</w:t>
      </w:r>
    </w:p>
    <w:p w14:paraId="20BE82B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RANGLE</w:t>
      </w:r>
    </w:p>
    <w:p w14:paraId="47AAACD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contents</w:t>
      </w:r>
    </w:p>
    <w:p w14:paraId="79B634B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LANGLE SLASH RELATIVE </w:t>
      </w:r>
      <w:proofErr w:type="gramStart"/>
      <w:r w:rsidRPr="003E30E4">
        <w:t>RANGLE;</w:t>
      </w:r>
      <w:proofErr w:type="gramEnd"/>
    </w:p>
    <w:p w14:paraId="5E11EEB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70FF6A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TextView</w:t>
      </w:r>
      <w:proofErr w:type="spellEnd"/>
      <w:r w:rsidRPr="003E30E4">
        <w:t>: LANGLE TEXTVIEW</w:t>
      </w:r>
    </w:p>
    <w:p w14:paraId="11A574B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LWIDTH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137A42C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4619B8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TEXT DQUOTES STRING DQUOTES </w:t>
      </w:r>
    </w:p>
    <w:p w14:paraId="3F98307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      id </w:t>
      </w:r>
      <w:proofErr w:type="spellStart"/>
      <w:r w:rsidRPr="003E30E4">
        <w:t>tcolor</w:t>
      </w:r>
      <w:proofErr w:type="spellEnd"/>
    </w:p>
    <w:p w14:paraId="4C88BF7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SLASH </w:t>
      </w:r>
      <w:proofErr w:type="gramStart"/>
      <w:r w:rsidRPr="003E30E4">
        <w:t>RANGLE;</w:t>
      </w:r>
      <w:proofErr w:type="gramEnd"/>
    </w:p>
    <w:p w14:paraId="3527125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6F6D3E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ImageView</w:t>
      </w:r>
      <w:proofErr w:type="spellEnd"/>
      <w:r w:rsidRPr="003E30E4">
        <w:t>: LANGLE IMAGEVIEW</w:t>
      </w:r>
    </w:p>
    <w:p w14:paraId="362CA91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6A5F1B6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DAB7F5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SRC DQUOTES STRING DQUOTES </w:t>
      </w:r>
    </w:p>
    <w:p w14:paraId="1741BBB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id padding</w:t>
      </w:r>
    </w:p>
    <w:p w14:paraId="4FCA7C3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SLASH </w:t>
      </w:r>
      <w:proofErr w:type="gramStart"/>
      <w:r w:rsidRPr="003E30E4">
        <w:t>RANGLE;</w:t>
      </w:r>
      <w:proofErr w:type="gramEnd"/>
    </w:p>
    <w:p w14:paraId="260D5BE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</w:t>
      </w:r>
    </w:p>
    <w:p w14:paraId="698B465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Button: LANGLE BUTTON</w:t>
      </w:r>
    </w:p>
    <w:p w14:paraId="1F15815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LWIDTH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1710DB3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7CB6FF0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TEXT DQUOTES STRING DQUOTES </w:t>
      </w:r>
    </w:p>
    <w:p w14:paraId="1361DFB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id padding</w:t>
      </w:r>
    </w:p>
    <w:p w14:paraId="2CD16B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SLASH </w:t>
      </w:r>
      <w:proofErr w:type="gramStart"/>
      <w:r w:rsidRPr="003E30E4">
        <w:t>RANGLE;</w:t>
      </w:r>
      <w:proofErr w:type="gramEnd"/>
    </w:p>
    <w:p w14:paraId="79082C3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995995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RadioGroup</w:t>
      </w:r>
      <w:proofErr w:type="spellEnd"/>
      <w:r w:rsidRPr="003E30E4">
        <w:t>: LANGLE RADIOG</w:t>
      </w:r>
    </w:p>
    <w:p w14:paraId="0B288A9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2D591FC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4F2561E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RBCOUNT DQUOTES INTEGER DQUOTES</w:t>
      </w:r>
    </w:p>
    <w:p w14:paraId="682A76E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id </w:t>
      </w:r>
      <w:proofErr w:type="spellStart"/>
      <w:r w:rsidRPr="003E30E4">
        <w:t>cbutton</w:t>
      </w:r>
      <w:proofErr w:type="spellEnd"/>
    </w:p>
    <w:p w14:paraId="4020191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RANGLE</w:t>
      </w:r>
    </w:p>
    <w:p w14:paraId="2A6E6DE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tempRB</w:t>
      </w:r>
      <w:proofErr w:type="spellEnd"/>
    </w:p>
    <w:p w14:paraId="697B10C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RadioButton</w:t>
      </w:r>
      <w:proofErr w:type="spellEnd"/>
    </w:p>
    <w:p w14:paraId="313EB42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LANGLE SLASH RADIOG </w:t>
      </w:r>
      <w:proofErr w:type="gramStart"/>
      <w:r w:rsidRPr="003E30E4">
        <w:t>RANGLE{</w:t>
      </w:r>
      <w:proofErr w:type="gramEnd"/>
    </w:p>
    <w:p w14:paraId="4D91EF3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gramStart"/>
      <w:r w:rsidRPr="003E30E4">
        <w:t>if(</w:t>
      </w:r>
      <w:proofErr w:type="gramEnd"/>
      <w:r w:rsidRPr="003E30E4">
        <w:t xml:space="preserve">$13 != </w:t>
      </w:r>
      <w:proofErr w:type="spellStart"/>
      <w:r w:rsidRPr="003E30E4">
        <w:t>rbcounter</w:t>
      </w:r>
      <w:proofErr w:type="spellEnd"/>
      <w:r w:rsidRPr="003E30E4">
        <w:t>){</w:t>
      </w:r>
    </w:p>
    <w:p w14:paraId="72921F6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</w:t>
      </w:r>
      <w:proofErr w:type="spellStart"/>
      <w:r w:rsidRPr="003E30E4">
        <w:t>RadioButtonCount</w:t>
      </w:r>
      <w:proofErr w:type="spellEnd"/>
      <w:r w:rsidRPr="003E30E4">
        <w:t xml:space="preserve"> value must be equal to %d", </w:t>
      </w:r>
      <w:proofErr w:type="spellStart"/>
      <w:r w:rsidRPr="003E30E4">
        <w:t>rbcounter</w:t>
      </w:r>
      <w:proofErr w:type="spellEnd"/>
      <w:r w:rsidRPr="003E30E4">
        <w:t>);</w:t>
      </w:r>
    </w:p>
    <w:p w14:paraId="6ACB0B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0A74F0A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}</w:t>
      </w:r>
    </w:p>
    <w:p w14:paraId="43422B2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r w:rsidRPr="003E30E4">
        <w:t>rbcounter</w:t>
      </w:r>
      <w:proofErr w:type="spellEnd"/>
      <w:r w:rsidRPr="003E30E4">
        <w:t xml:space="preserve"> = </w:t>
      </w:r>
      <w:proofErr w:type="gramStart"/>
      <w:r w:rsidRPr="003E30E4">
        <w:t>0;</w:t>
      </w:r>
      <w:proofErr w:type="gramEnd"/>
    </w:p>
    <w:p w14:paraId="5C7DB5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5D98B88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6EBDAF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RadioButton</w:t>
      </w:r>
      <w:proofErr w:type="spellEnd"/>
      <w:r w:rsidRPr="003E30E4">
        <w:t>: /*empty*/</w:t>
      </w:r>
    </w:p>
    <w:p w14:paraId="613C6AA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         | </w:t>
      </w:r>
      <w:proofErr w:type="spellStart"/>
      <w:r w:rsidRPr="003E30E4">
        <w:t>RadioButton</w:t>
      </w:r>
      <w:proofErr w:type="spellEnd"/>
      <w:r w:rsidRPr="003E30E4">
        <w:t xml:space="preserve"> </w:t>
      </w:r>
      <w:proofErr w:type="spellStart"/>
      <w:r w:rsidRPr="003E30E4">
        <w:t>tempRB</w:t>
      </w:r>
      <w:proofErr w:type="spellEnd"/>
    </w:p>
    <w:p w14:paraId="65D5887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BE08B8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tempRB</w:t>
      </w:r>
      <w:proofErr w:type="spellEnd"/>
      <w:r w:rsidRPr="003E30E4">
        <w:t xml:space="preserve">: LANGLE RADIOB </w:t>
      </w:r>
    </w:p>
    <w:p w14:paraId="0056900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LWIDTH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13DFC39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LHEIGHT DQUOTES </w:t>
      </w:r>
      <w:proofErr w:type="spellStart"/>
      <w:r w:rsidRPr="003E30E4">
        <w:t>elem</w:t>
      </w:r>
      <w:proofErr w:type="spellEnd"/>
      <w:r w:rsidRPr="003E30E4">
        <w:t xml:space="preserve"> DQUOTES</w:t>
      </w:r>
    </w:p>
    <w:p w14:paraId="0A5F656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TEXT DQUOTES STRING DQUOTES</w:t>
      </w:r>
    </w:p>
    <w:p w14:paraId="08C1F7B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id</w:t>
      </w:r>
    </w:p>
    <w:p w14:paraId="1448141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SLASH </w:t>
      </w:r>
      <w:proofErr w:type="gramStart"/>
      <w:r w:rsidRPr="003E30E4">
        <w:t>RANGLE{</w:t>
      </w:r>
      <w:proofErr w:type="gramEnd"/>
    </w:p>
    <w:p w14:paraId="2C3719F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r w:rsidRPr="003E30E4">
        <w:t>rbcounter</w:t>
      </w:r>
      <w:proofErr w:type="spellEnd"/>
      <w:r w:rsidRPr="003E30E4">
        <w:t>+</w:t>
      </w:r>
      <w:proofErr w:type="gramStart"/>
      <w:r w:rsidRPr="003E30E4">
        <w:t>+;</w:t>
      </w:r>
      <w:proofErr w:type="gramEnd"/>
    </w:p>
    <w:p w14:paraId="58EAF3F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};</w:t>
      </w:r>
    </w:p>
    <w:p w14:paraId="489D5C3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57E7608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ProgressBar</w:t>
      </w:r>
      <w:proofErr w:type="spellEnd"/>
      <w:r w:rsidRPr="003E30E4">
        <w:t xml:space="preserve">: LANGLE PROGRESSB </w:t>
      </w:r>
    </w:p>
    <w:p w14:paraId="626EFDD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LWIDTH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70E444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LHEIGHT DQUOTES </w:t>
      </w:r>
      <w:proofErr w:type="spellStart"/>
      <w:r w:rsidRPr="003E30E4">
        <w:t>elem</w:t>
      </w:r>
      <w:proofErr w:type="spellEnd"/>
      <w:r w:rsidRPr="003E30E4">
        <w:t xml:space="preserve"> DQUOTES </w:t>
      </w:r>
    </w:p>
    <w:p w14:paraId="595D4F3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id max progress</w:t>
      </w:r>
    </w:p>
    <w:p w14:paraId="6BB42C5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SLASH </w:t>
      </w:r>
      <w:proofErr w:type="gramStart"/>
      <w:r w:rsidRPr="003E30E4">
        <w:t>RANGLE;</w:t>
      </w:r>
      <w:proofErr w:type="gramEnd"/>
    </w:p>
    <w:p w14:paraId="7A161D7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3D75FF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contentp</w:t>
      </w:r>
      <w:proofErr w:type="spellEnd"/>
      <w:r w:rsidRPr="003E30E4">
        <w:t xml:space="preserve">: </w:t>
      </w:r>
      <w:proofErr w:type="spellStart"/>
      <w:r w:rsidRPr="003E30E4">
        <w:t>contentp</w:t>
      </w:r>
      <w:proofErr w:type="spellEnd"/>
      <w:r w:rsidRPr="003E30E4">
        <w:t xml:space="preserve"> content</w:t>
      </w:r>
    </w:p>
    <w:p w14:paraId="72C784C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| </w:t>
      </w:r>
      <w:proofErr w:type="gramStart"/>
      <w:r w:rsidRPr="003E30E4">
        <w:t>content;</w:t>
      </w:r>
      <w:proofErr w:type="gramEnd"/>
    </w:p>
    <w:p w14:paraId="6B3E5A7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contents: /*empty*/</w:t>
      </w:r>
    </w:p>
    <w:p w14:paraId="5221E88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| contents </w:t>
      </w:r>
      <w:proofErr w:type="gramStart"/>
      <w:r w:rsidRPr="003E30E4">
        <w:t>content;</w:t>
      </w:r>
      <w:proofErr w:type="gramEnd"/>
    </w:p>
    <w:p w14:paraId="79E2D77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content: </w:t>
      </w:r>
      <w:proofErr w:type="spellStart"/>
      <w:r w:rsidRPr="003E30E4">
        <w:t>LinearLayout</w:t>
      </w:r>
      <w:proofErr w:type="spellEnd"/>
      <w:r w:rsidRPr="003E30E4">
        <w:t xml:space="preserve"> | </w:t>
      </w:r>
      <w:proofErr w:type="spellStart"/>
      <w:r w:rsidRPr="003E30E4">
        <w:t>RelativeLayout</w:t>
      </w:r>
      <w:proofErr w:type="spellEnd"/>
      <w:r w:rsidRPr="003E30E4">
        <w:t xml:space="preserve"> | </w:t>
      </w:r>
      <w:proofErr w:type="spellStart"/>
      <w:r w:rsidRPr="003E30E4">
        <w:t>TextView</w:t>
      </w:r>
      <w:proofErr w:type="spellEnd"/>
      <w:r w:rsidRPr="003E30E4">
        <w:t xml:space="preserve"> | </w:t>
      </w:r>
      <w:proofErr w:type="spellStart"/>
      <w:r w:rsidRPr="003E30E4">
        <w:t>ImageView</w:t>
      </w:r>
      <w:proofErr w:type="spellEnd"/>
      <w:r w:rsidRPr="003E30E4">
        <w:t xml:space="preserve"> | Button | </w:t>
      </w:r>
      <w:proofErr w:type="spellStart"/>
      <w:r w:rsidRPr="003E30E4">
        <w:t>RadioGroup</w:t>
      </w:r>
      <w:proofErr w:type="spellEnd"/>
      <w:r w:rsidRPr="003E30E4">
        <w:t xml:space="preserve"> | </w:t>
      </w:r>
      <w:proofErr w:type="spellStart"/>
      <w:r w:rsidRPr="003E30E4">
        <w:t>ProgressBar</w:t>
      </w:r>
      <w:proofErr w:type="spellEnd"/>
    </w:p>
    <w:p w14:paraId="0E70C83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7BD099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elem</w:t>
      </w:r>
      <w:proofErr w:type="spellEnd"/>
      <w:r w:rsidRPr="003E30E4">
        <w:t>: INTEGER {</w:t>
      </w:r>
    </w:p>
    <w:p w14:paraId="4A25E77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// check if the integer value is positive</w:t>
      </w:r>
    </w:p>
    <w:p w14:paraId="2B2E3CA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 ($1 &lt;= 0) {</w:t>
      </w:r>
    </w:p>
    <w:p w14:paraId="27DA1D9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</w:t>
      </w:r>
      <w:proofErr w:type="spellStart"/>
      <w:r w:rsidRPr="003E30E4">
        <w:t>elem</w:t>
      </w:r>
      <w:proofErr w:type="spellEnd"/>
      <w:r w:rsidRPr="003E30E4">
        <w:t xml:space="preserve"> value must be a positive integer, </w:t>
      </w:r>
      <w:proofErr w:type="spellStart"/>
      <w:r w:rsidRPr="003E30E4">
        <w:t>wrap_content</w:t>
      </w:r>
      <w:proofErr w:type="spellEnd"/>
      <w:r w:rsidRPr="003E30E4">
        <w:t xml:space="preserve">, or </w:t>
      </w:r>
      <w:proofErr w:type="spellStart"/>
      <w:r w:rsidRPr="003E30E4">
        <w:t>match_parent</w:t>
      </w:r>
      <w:proofErr w:type="spellEnd"/>
      <w:r w:rsidRPr="003E30E4">
        <w:t>");</w:t>
      </w:r>
    </w:p>
    <w:p w14:paraId="75AD65B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182525F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642DEC4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} </w:t>
      </w:r>
    </w:p>
    <w:p w14:paraId="50CDB26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| STRING {</w:t>
      </w:r>
    </w:p>
    <w:p w14:paraId="7E4156F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// check if the string value is "</w:t>
      </w:r>
      <w:proofErr w:type="spellStart"/>
      <w:r w:rsidRPr="003E30E4">
        <w:t>wrap_content</w:t>
      </w:r>
      <w:proofErr w:type="spellEnd"/>
      <w:r w:rsidRPr="003E30E4">
        <w:t>" or "</w:t>
      </w:r>
      <w:proofErr w:type="spellStart"/>
      <w:r w:rsidRPr="003E30E4">
        <w:t>match_parent</w:t>
      </w:r>
      <w:proofErr w:type="spellEnd"/>
      <w:r w:rsidRPr="003E30E4">
        <w:t>"</w:t>
      </w:r>
    </w:p>
    <w:p w14:paraId="2BB1CA6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 (</w:t>
      </w:r>
      <w:proofErr w:type="spellStart"/>
      <w:proofErr w:type="gramStart"/>
      <w:r w:rsidRPr="003E30E4">
        <w:t>strcmp</w:t>
      </w:r>
      <w:proofErr w:type="spellEnd"/>
      <w:r w:rsidRPr="003E30E4">
        <w:t>(</w:t>
      </w:r>
      <w:proofErr w:type="gramEnd"/>
      <w:r w:rsidRPr="003E30E4">
        <w:t>$1, "</w:t>
      </w:r>
      <w:proofErr w:type="spellStart"/>
      <w:r w:rsidRPr="003E30E4">
        <w:t>wrap_content</w:t>
      </w:r>
      <w:proofErr w:type="spellEnd"/>
      <w:r w:rsidRPr="003E30E4">
        <w:t xml:space="preserve">") != 0 &amp;&amp; </w:t>
      </w:r>
      <w:proofErr w:type="spellStart"/>
      <w:r w:rsidRPr="003E30E4">
        <w:t>strcmp</w:t>
      </w:r>
      <w:proofErr w:type="spellEnd"/>
      <w:r w:rsidRPr="003E30E4">
        <w:t>($1, "</w:t>
      </w:r>
      <w:proofErr w:type="spellStart"/>
      <w:r w:rsidRPr="003E30E4">
        <w:t>match_parent</w:t>
      </w:r>
      <w:proofErr w:type="spellEnd"/>
      <w:r w:rsidRPr="003E30E4">
        <w:t>") != 0) {</w:t>
      </w:r>
    </w:p>
    <w:p w14:paraId="5EAF6DC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</w:t>
      </w:r>
      <w:proofErr w:type="spellStart"/>
      <w:r w:rsidRPr="003E30E4">
        <w:t>elem</w:t>
      </w:r>
      <w:proofErr w:type="spellEnd"/>
      <w:r w:rsidRPr="003E30E4">
        <w:t xml:space="preserve"> value must be a positive integer, </w:t>
      </w:r>
      <w:proofErr w:type="spellStart"/>
      <w:r w:rsidRPr="003E30E4">
        <w:t>wrap_content</w:t>
      </w:r>
      <w:proofErr w:type="spellEnd"/>
      <w:r w:rsidRPr="003E30E4">
        <w:t xml:space="preserve">, or </w:t>
      </w:r>
      <w:proofErr w:type="spellStart"/>
      <w:r w:rsidRPr="003E30E4">
        <w:t>match_parent</w:t>
      </w:r>
      <w:proofErr w:type="spellEnd"/>
      <w:r w:rsidRPr="003E30E4">
        <w:t>");</w:t>
      </w:r>
    </w:p>
    <w:p w14:paraId="0B1304E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73B089D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56A5724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};</w:t>
      </w:r>
    </w:p>
    <w:p w14:paraId="241DA7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20AF723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id: /*empty*/</w:t>
      </w:r>
    </w:p>
    <w:p w14:paraId="05BDF2A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| ID DQUOTES STRING </w:t>
      </w:r>
      <w:proofErr w:type="gramStart"/>
      <w:r w:rsidRPr="003E30E4">
        <w:t>DQUOTES{</w:t>
      </w:r>
      <w:proofErr w:type="gramEnd"/>
    </w:p>
    <w:p w14:paraId="6313243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// check if </w:t>
      </w:r>
      <w:proofErr w:type="spellStart"/>
      <w:r w:rsidRPr="003E30E4">
        <w:t>id</w:t>
      </w:r>
      <w:proofErr w:type="spellEnd"/>
      <w:r w:rsidRPr="003E30E4">
        <w:t xml:space="preserve"> already exists in linked list</w:t>
      </w:r>
    </w:p>
    <w:p w14:paraId="7060741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id_found</w:t>
      </w:r>
      <w:proofErr w:type="spellEnd"/>
      <w:r w:rsidRPr="003E30E4">
        <w:t xml:space="preserve"> = </w:t>
      </w:r>
      <w:proofErr w:type="gramStart"/>
      <w:r w:rsidRPr="003E30E4">
        <w:t>false;</w:t>
      </w:r>
      <w:proofErr w:type="gramEnd"/>
    </w:p>
    <w:p w14:paraId="3F52A61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id_list</w:t>
      </w:r>
      <w:proofErr w:type="spellEnd"/>
      <w:r w:rsidRPr="003E30E4">
        <w:t xml:space="preserve">* cur = </w:t>
      </w:r>
      <w:proofErr w:type="gramStart"/>
      <w:r w:rsidRPr="003E30E4">
        <w:t>head;</w:t>
      </w:r>
      <w:proofErr w:type="gramEnd"/>
    </w:p>
    <w:p w14:paraId="60B9C30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while (</w:t>
      </w:r>
      <w:proofErr w:type="gramStart"/>
      <w:r w:rsidRPr="003E30E4">
        <w:t>cur !</w:t>
      </w:r>
      <w:proofErr w:type="gramEnd"/>
      <w:r w:rsidRPr="003E30E4">
        <w:t>= NULL) {</w:t>
      </w:r>
    </w:p>
    <w:p w14:paraId="517AB54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if (</w:t>
      </w:r>
      <w:proofErr w:type="spellStart"/>
      <w:r w:rsidRPr="003E30E4">
        <w:t>strcmp</w:t>
      </w:r>
      <w:proofErr w:type="spellEnd"/>
      <w:r w:rsidRPr="003E30E4">
        <w:t>(cur-&gt;id, $3) == 0) {</w:t>
      </w:r>
    </w:p>
    <w:p w14:paraId="6B8892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r w:rsidRPr="003E30E4">
        <w:t>id_found</w:t>
      </w:r>
      <w:proofErr w:type="spellEnd"/>
      <w:r w:rsidRPr="003E30E4">
        <w:t xml:space="preserve"> = </w:t>
      </w:r>
      <w:proofErr w:type="gramStart"/>
      <w:r w:rsidRPr="003E30E4">
        <w:t>true;</w:t>
      </w:r>
      <w:proofErr w:type="gramEnd"/>
    </w:p>
    <w:p w14:paraId="715B883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gramStart"/>
      <w:r w:rsidRPr="003E30E4">
        <w:t>break;</w:t>
      </w:r>
      <w:proofErr w:type="gramEnd"/>
    </w:p>
    <w:p w14:paraId="5F8623C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3816D21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cur = cur-&gt;</w:t>
      </w:r>
      <w:proofErr w:type="gramStart"/>
      <w:r w:rsidRPr="003E30E4">
        <w:t>next;</w:t>
      </w:r>
      <w:proofErr w:type="gramEnd"/>
    </w:p>
    <w:p w14:paraId="5E85DB6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</w:t>
      </w:r>
    </w:p>
    <w:p w14:paraId="503EB03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// if </w:t>
      </w:r>
      <w:proofErr w:type="spellStart"/>
      <w:r w:rsidRPr="003E30E4">
        <w:t>id</w:t>
      </w:r>
      <w:proofErr w:type="spellEnd"/>
      <w:r w:rsidRPr="003E30E4">
        <w:t xml:space="preserve"> is found, report an error</w:t>
      </w:r>
    </w:p>
    <w:p w14:paraId="0FFC32B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if (</w:t>
      </w:r>
      <w:proofErr w:type="spellStart"/>
      <w:r w:rsidRPr="003E30E4">
        <w:t>id_found</w:t>
      </w:r>
      <w:proofErr w:type="spellEnd"/>
      <w:r w:rsidRPr="003E30E4">
        <w:t>) {</w:t>
      </w:r>
    </w:p>
    <w:p w14:paraId="5932311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>: id %s already exists", $3);</w:t>
      </w:r>
    </w:p>
    <w:p w14:paraId="7591B89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72642B8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</w:t>
      </w:r>
    </w:p>
    <w:p w14:paraId="07E712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// otherwise, add id to linked list</w:t>
      </w:r>
    </w:p>
    <w:p w14:paraId="46AFD42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id_list</w:t>
      </w:r>
      <w:proofErr w:type="spellEnd"/>
      <w:r w:rsidRPr="003E30E4">
        <w:t xml:space="preserve">* </w:t>
      </w:r>
      <w:proofErr w:type="spellStart"/>
      <w:r w:rsidRPr="003E30E4">
        <w:t>new_id</w:t>
      </w:r>
      <w:proofErr w:type="spellEnd"/>
      <w:r w:rsidRPr="003E30E4">
        <w:t xml:space="preserve"> = malloc(</w:t>
      </w:r>
      <w:proofErr w:type="spellStart"/>
      <w:r w:rsidRPr="003E30E4">
        <w:t>sizeof</w:t>
      </w:r>
      <w:proofErr w:type="spellEnd"/>
      <w:r w:rsidRPr="003E30E4">
        <w:t>(</w:t>
      </w:r>
      <w:proofErr w:type="spellStart"/>
      <w:r w:rsidRPr="003E30E4">
        <w:t>id_list</w:t>
      </w:r>
      <w:proofErr w:type="spellEnd"/>
      <w:r w:rsidRPr="003E30E4">
        <w:t>)</w:t>
      </w:r>
      <w:proofErr w:type="gramStart"/>
      <w:r w:rsidRPr="003E30E4">
        <w:t>);</w:t>
      </w:r>
      <w:proofErr w:type="gramEnd"/>
    </w:p>
    <w:p w14:paraId="626ADDA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new_id</w:t>
      </w:r>
      <w:proofErr w:type="spellEnd"/>
      <w:r w:rsidRPr="003E30E4">
        <w:t xml:space="preserve">-&gt;id = </w:t>
      </w:r>
      <w:proofErr w:type="gramStart"/>
      <w:r w:rsidRPr="003E30E4">
        <w:t>$3;</w:t>
      </w:r>
      <w:proofErr w:type="gramEnd"/>
    </w:p>
    <w:p w14:paraId="38C5D7F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r w:rsidRPr="003E30E4">
        <w:t>new_id</w:t>
      </w:r>
      <w:proofErr w:type="spellEnd"/>
      <w:r w:rsidRPr="003E30E4">
        <w:t xml:space="preserve">-&gt;next = </w:t>
      </w:r>
      <w:proofErr w:type="gramStart"/>
      <w:r w:rsidRPr="003E30E4">
        <w:t>NULL;</w:t>
      </w:r>
      <w:proofErr w:type="gramEnd"/>
    </w:p>
    <w:p w14:paraId="18FBBE9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if (head == NULL) {</w:t>
      </w:r>
    </w:p>
    <w:p w14:paraId="0CCC14E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head = </w:t>
      </w:r>
      <w:proofErr w:type="spellStart"/>
      <w:r w:rsidRPr="003E30E4">
        <w:t>new_</w:t>
      </w:r>
      <w:proofErr w:type="gramStart"/>
      <w:r w:rsidRPr="003E30E4">
        <w:t>id</w:t>
      </w:r>
      <w:proofErr w:type="spellEnd"/>
      <w:r w:rsidRPr="003E30E4">
        <w:t>;</w:t>
      </w:r>
      <w:proofErr w:type="gramEnd"/>
    </w:p>
    <w:p w14:paraId="0C4ABE8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 else {</w:t>
      </w:r>
    </w:p>
    <w:p w14:paraId="2A7C2E5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id_list</w:t>
      </w:r>
      <w:proofErr w:type="spellEnd"/>
      <w:r w:rsidRPr="003E30E4">
        <w:t xml:space="preserve">* tail = </w:t>
      </w:r>
      <w:proofErr w:type="gramStart"/>
      <w:r w:rsidRPr="003E30E4">
        <w:t>head;</w:t>
      </w:r>
      <w:proofErr w:type="gramEnd"/>
    </w:p>
    <w:p w14:paraId="790B802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while (tail-&gt;</w:t>
      </w:r>
      <w:proofErr w:type="gramStart"/>
      <w:r w:rsidRPr="003E30E4">
        <w:t>next !</w:t>
      </w:r>
      <w:proofErr w:type="gramEnd"/>
      <w:r w:rsidRPr="003E30E4">
        <w:t>= NULL) {</w:t>
      </w:r>
    </w:p>
    <w:p w14:paraId="49400DE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tail = tail-&gt;</w:t>
      </w:r>
      <w:proofErr w:type="gramStart"/>
      <w:r w:rsidRPr="003E30E4">
        <w:t>next;</w:t>
      </w:r>
      <w:proofErr w:type="gramEnd"/>
    </w:p>
    <w:p w14:paraId="3961C6C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7714CB0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tail-&gt;next = </w:t>
      </w:r>
      <w:proofErr w:type="spellStart"/>
      <w:r w:rsidRPr="003E30E4">
        <w:t>new_</w:t>
      </w:r>
      <w:proofErr w:type="gramStart"/>
      <w:r w:rsidRPr="003E30E4">
        <w:t>id</w:t>
      </w:r>
      <w:proofErr w:type="spellEnd"/>
      <w:r w:rsidRPr="003E30E4">
        <w:t>;</w:t>
      </w:r>
      <w:proofErr w:type="gramEnd"/>
    </w:p>
    <w:p w14:paraId="73BD2DC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</w:t>
      </w:r>
    </w:p>
    <w:p w14:paraId="3B92C0C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lastRenderedPageBreak/>
        <w:t xml:space="preserve">    };</w:t>
      </w:r>
    </w:p>
    <w:p w14:paraId="07F9774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08614CA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7C6CAE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orientation: /*empty*/</w:t>
      </w:r>
    </w:p>
    <w:p w14:paraId="406211A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| ORIENTATION DQUOTES STRING </w:t>
      </w:r>
      <w:proofErr w:type="gramStart"/>
      <w:r w:rsidRPr="003E30E4">
        <w:t>DQUOTES;</w:t>
      </w:r>
      <w:proofErr w:type="gramEnd"/>
    </w:p>
    <w:p w14:paraId="0D4AF29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tcolor</w:t>
      </w:r>
      <w:proofErr w:type="spellEnd"/>
      <w:r w:rsidRPr="003E30E4">
        <w:t>: /*empty*/</w:t>
      </w:r>
    </w:p>
    <w:p w14:paraId="0F48EE3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| TEXTCOLOUR DQUOTES STRING </w:t>
      </w:r>
      <w:proofErr w:type="gramStart"/>
      <w:r w:rsidRPr="003E30E4">
        <w:t>DQUOTES;</w:t>
      </w:r>
      <w:proofErr w:type="gramEnd"/>
    </w:p>
    <w:p w14:paraId="7BE83EC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padding: /*empty*/</w:t>
      </w:r>
    </w:p>
    <w:p w14:paraId="17BE11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| PADDING DQUOTES INTEGER </w:t>
      </w:r>
      <w:proofErr w:type="gramStart"/>
      <w:r w:rsidRPr="003E30E4">
        <w:t>DQUOTES{</w:t>
      </w:r>
      <w:proofErr w:type="gramEnd"/>
    </w:p>
    <w:p w14:paraId="71B1F280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gramStart"/>
      <w:r w:rsidRPr="003E30E4">
        <w:t>if(</w:t>
      </w:r>
      <w:proofErr w:type="gramEnd"/>
      <w:r w:rsidRPr="003E30E4">
        <w:t>$3 &lt;= 0) {</w:t>
      </w:r>
    </w:p>
    <w:p w14:paraId="52B10FA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Padding value must be a </w:t>
      </w:r>
      <w:proofErr w:type="spellStart"/>
      <w:r w:rsidRPr="003E30E4">
        <w:t>Possitive</w:t>
      </w:r>
      <w:proofErr w:type="spellEnd"/>
      <w:r w:rsidRPr="003E30E4">
        <w:t xml:space="preserve"> integer");</w:t>
      </w:r>
    </w:p>
    <w:p w14:paraId="6DB1B2D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5527892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}</w:t>
      </w:r>
    </w:p>
    <w:p w14:paraId="68C6428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};</w:t>
      </w:r>
    </w:p>
    <w:p w14:paraId="18F27A2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2944E67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proofErr w:type="spellStart"/>
      <w:r w:rsidRPr="003E30E4">
        <w:t>cbutton</w:t>
      </w:r>
      <w:proofErr w:type="spellEnd"/>
      <w:r w:rsidRPr="003E30E4">
        <w:t xml:space="preserve">: /*empty*/ </w:t>
      </w:r>
    </w:p>
    <w:p w14:paraId="534B055A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| CHECKEDB DQUOTES STRING DQUOTES</w:t>
      </w:r>
    </w:p>
    <w:p w14:paraId="0019338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61DA6FB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max: /*empty*/</w:t>
      </w:r>
    </w:p>
    <w:p w14:paraId="13FDEAF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| MAX DQUOTES INTEGER </w:t>
      </w:r>
      <w:proofErr w:type="gramStart"/>
      <w:r w:rsidRPr="003E30E4">
        <w:t>DQUOTES{</w:t>
      </w:r>
      <w:proofErr w:type="gramEnd"/>
    </w:p>
    <w:p w14:paraId="0F2B375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</w:t>
      </w:r>
      <w:proofErr w:type="spellStart"/>
      <w:r w:rsidRPr="003E30E4">
        <w:t>progress_max</w:t>
      </w:r>
      <w:proofErr w:type="spellEnd"/>
      <w:r w:rsidRPr="003E30E4">
        <w:t xml:space="preserve"> = </w:t>
      </w:r>
      <w:proofErr w:type="gramStart"/>
      <w:r w:rsidRPr="003E30E4">
        <w:t>$3;</w:t>
      </w:r>
      <w:proofErr w:type="gramEnd"/>
    </w:p>
    <w:p w14:paraId="07F7780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};</w:t>
      </w:r>
    </w:p>
    <w:p w14:paraId="3BC543F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progress: /*empty*/</w:t>
      </w:r>
    </w:p>
    <w:p w14:paraId="19CD523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| PROGRESS DQUOTES INTEGER </w:t>
      </w:r>
      <w:proofErr w:type="gramStart"/>
      <w:r w:rsidRPr="003E30E4">
        <w:t>DQUOTES{</w:t>
      </w:r>
      <w:proofErr w:type="gramEnd"/>
    </w:p>
    <w:p w14:paraId="74D8E37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</w:t>
      </w:r>
      <w:proofErr w:type="gramStart"/>
      <w:r w:rsidRPr="003E30E4">
        <w:t>if(</w:t>
      </w:r>
      <w:proofErr w:type="gramEnd"/>
      <w:r w:rsidRPr="003E30E4">
        <w:t xml:space="preserve">$3 &lt;= 0 || $3 &gt; </w:t>
      </w:r>
      <w:proofErr w:type="spellStart"/>
      <w:r w:rsidRPr="003E30E4">
        <w:t>progress_max</w:t>
      </w:r>
      <w:proofErr w:type="spellEnd"/>
      <w:r w:rsidRPr="003E30E4">
        <w:t>){</w:t>
      </w:r>
    </w:p>
    <w:p w14:paraId="3F9C6A3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nError</w:t>
      </w:r>
      <w:proofErr w:type="spellEnd"/>
      <w:r w:rsidRPr="003E30E4">
        <w:t xml:space="preserve">: Progress value must a Value between 0 and %d", </w:t>
      </w:r>
      <w:proofErr w:type="spellStart"/>
      <w:r w:rsidRPr="003E30E4">
        <w:t>progress_max</w:t>
      </w:r>
      <w:proofErr w:type="spellEnd"/>
      <w:r w:rsidRPr="003E30E4">
        <w:t>);</w:t>
      </w:r>
    </w:p>
    <w:p w14:paraId="6EA362D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    </w:t>
      </w:r>
      <w:proofErr w:type="spellStart"/>
      <w:proofErr w:type="gramStart"/>
      <w:r w:rsidRPr="003E30E4">
        <w:t>longjmp</w:t>
      </w:r>
      <w:proofErr w:type="spellEnd"/>
      <w:r w:rsidRPr="003E30E4">
        <w:t>(</w:t>
      </w:r>
      <w:proofErr w:type="spellStart"/>
      <w:proofErr w:type="gramEnd"/>
      <w:r w:rsidRPr="003E30E4">
        <w:t>buf</w:t>
      </w:r>
      <w:proofErr w:type="spellEnd"/>
      <w:r w:rsidRPr="003E30E4">
        <w:t>, 1);</w:t>
      </w:r>
    </w:p>
    <w:p w14:paraId="0D12FDE4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      }</w:t>
      </w:r>
    </w:p>
    <w:p w14:paraId="2CA2C10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  };</w:t>
      </w:r>
    </w:p>
    <w:p w14:paraId="7AD357D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18DEE04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%%</w:t>
      </w:r>
    </w:p>
    <w:p w14:paraId="394FBF2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void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){</w:t>
      </w:r>
    </w:p>
    <w:p w14:paraId="43659C4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proofErr w:type="gramStart"/>
      <w:r w:rsidRPr="003E30E4">
        <w:t>fprintf</w:t>
      </w:r>
      <w:proofErr w:type="spellEnd"/>
      <w:r w:rsidRPr="003E30E4">
        <w:t>(</w:t>
      </w:r>
      <w:proofErr w:type="spellStart"/>
      <w:proofErr w:type="gramEnd"/>
      <w:r w:rsidRPr="003E30E4">
        <w:t>stderr,"Error</w:t>
      </w:r>
      <w:proofErr w:type="spellEnd"/>
      <w:r w:rsidRPr="003E30E4">
        <w:t xml:space="preserve"> in line : %d\n ",</w:t>
      </w:r>
      <w:proofErr w:type="spellStart"/>
      <w:r w:rsidRPr="003E30E4">
        <w:t>yylineno</w:t>
      </w:r>
      <w:proofErr w:type="spellEnd"/>
      <w:r w:rsidRPr="003E30E4">
        <w:t>);</w:t>
      </w:r>
    </w:p>
    <w:p w14:paraId="2C2835F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</w:t>
      </w:r>
    </w:p>
    <w:p w14:paraId="1DAB2218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</w:p>
    <w:p w14:paraId="4947B2A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int </w:t>
      </w:r>
      <w:proofErr w:type="gramStart"/>
      <w:r w:rsidRPr="003E30E4">
        <w:t>main(</w:t>
      </w:r>
      <w:proofErr w:type="gramEnd"/>
      <w:r w:rsidRPr="003E30E4">
        <w:t xml:space="preserve">int </w:t>
      </w:r>
      <w:proofErr w:type="spellStart"/>
      <w:r w:rsidRPr="003E30E4">
        <w:t>argc</w:t>
      </w:r>
      <w:proofErr w:type="spellEnd"/>
      <w:r w:rsidRPr="003E30E4">
        <w:t xml:space="preserve">, char** </w:t>
      </w:r>
      <w:proofErr w:type="spellStart"/>
      <w:r w:rsidRPr="003E30E4">
        <w:t>argv</w:t>
      </w:r>
      <w:proofErr w:type="spellEnd"/>
      <w:r w:rsidRPr="003E30E4">
        <w:t>){</w:t>
      </w:r>
    </w:p>
    <w:p w14:paraId="5E9CC85E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FILE* </w:t>
      </w:r>
      <w:proofErr w:type="spellStart"/>
      <w:r w:rsidRPr="003E30E4">
        <w:t>fp</w:t>
      </w:r>
      <w:proofErr w:type="spellEnd"/>
      <w:r w:rsidRPr="003E30E4">
        <w:t>=</w:t>
      </w:r>
      <w:proofErr w:type="spellStart"/>
      <w:r w:rsidRPr="003E30E4">
        <w:t>fopen</w:t>
      </w:r>
      <w:proofErr w:type="spellEnd"/>
      <w:r w:rsidRPr="003E30E4">
        <w:t>(</w:t>
      </w:r>
      <w:proofErr w:type="spellStart"/>
      <w:r w:rsidRPr="003E30E4">
        <w:t>argv</w:t>
      </w:r>
      <w:proofErr w:type="spellEnd"/>
      <w:r w:rsidRPr="003E30E4">
        <w:t>[1],"r"</w:t>
      </w:r>
      <w:proofErr w:type="gramStart"/>
      <w:r w:rsidRPr="003E30E4">
        <w:t>);</w:t>
      </w:r>
      <w:proofErr w:type="gramEnd"/>
    </w:p>
    <w:p w14:paraId="3FBF9DF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char c=</w:t>
      </w:r>
      <w:proofErr w:type="spellStart"/>
      <w:r w:rsidRPr="003E30E4">
        <w:t>fgetc</w:t>
      </w:r>
      <w:proofErr w:type="spellEnd"/>
      <w:r w:rsidRPr="003E30E4">
        <w:t>(</w:t>
      </w:r>
      <w:proofErr w:type="spellStart"/>
      <w:r w:rsidRPr="003E30E4">
        <w:t>fp</w:t>
      </w:r>
      <w:proofErr w:type="spellEnd"/>
      <w:proofErr w:type="gramStart"/>
      <w:r w:rsidRPr="003E30E4">
        <w:t>);</w:t>
      </w:r>
      <w:proofErr w:type="gramEnd"/>
    </w:p>
    <w:p w14:paraId="351C8C3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while(</w:t>
      </w:r>
      <w:proofErr w:type="gramStart"/>
      <w:r w:rsidRPr="003E30E4">
        <w:t>c!=</w:t>
      </w:r>
      <w:proofErr w:type="gramEnd"/>
      <w:r w:rsidRPr="003E30E4">
        <w:t>EOF){</w:t>
      </w:r>
    </w:p>
    <w:p w14:paraId="233CC2C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printf</w:t>
      </w:r>
      <w:proofErr w:type="spellEnd"/>
      <w:r w:rsidRPr="003E30E4">
        <w:t>("%</w:t>
      </w:r>
      <w:proofErr w:type="spellStart"/>
      <w:r w:rsidRPr="003E30E4">
        <w:t>c</w:t>
      </w:r>
      <w:proofErr w:type="gramStart"/>
      <w:r w:rsidRPr="003E30E4">
        <w:t>",c</w:t>
      </w:r>
      <w:proofErr w:type="spellEnd"/>
      <w:proofErr w:type="gramEnd"/>
      <w:r w:rsidRPr="003E30E4">
        <w:t>);</w:t>
      </w:r>
    </w:p>
    <w:p w14:paraId="6D08EBC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c=</w:t>
      </w:r>
      <w:proofErr w:type="spellStart"/>
      <w:r w:rsidRPr="003E30E4">
        <w:t>fgetc</w:t>
      </w:r>
      <w:proofErr w:type="spellEnd"/>
      <w:r w:rsidRPr="003E30E4">
        <w:t>(</w:t>
      </w:r>
      <w:proofErr w:type="spellStart"/>
      <w:r w:rsidRPr="003E30E4">
        <w:t>fp</w:t>
      </w:r>
      <w:proofErr w:type="spellEnd"/>
      <w:proofErr w:type="gramStart"/>
      <w:r w:rsidRPr="003E30E4">
        <w:t>);</w:t>
      </w:r>
      <w:proofErr w:type="gramEnd"/>
    </w:p>
    <w:p w14:paraId="0A497CC6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>}</w:t>
      </w:r>
    </w:p>
    <w:p w14:paraId="40445ED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printf</w:t>
      </w:r>
      <w:proofErr w:type="spellEnd"/>
      <w:r w:rsidRPr="003E30E4">
        <w:t>("\n\n\n"</w:t>
      </w:r>
      <w:proofErr w:type="gramStart"/>
      <w:r w:rsidRPr="003E30E4">
        <w:t>);</w:t>
      </w:r>
      <w:proofErr w:type="gramEnd"/>
    </w:p>
    <w:p w14:paraId="19F65C2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fclose</w:t>
      </w:r>
      <w:proofErr w:type="spellEnd"/>
      <w:r w:rsidRPr="003E30E4">
        <w:t>(</w:t>
      </w:r>
      <w:proofErr w:type="spellStart"/>
      <w:r w:rsidRPr="003E30E4">
        <w:t>fp</w:t>
      </w:r>
      <w:proofErr w:type="spellEnd"/>
      <w:proofErr w:type="gramStart"/>
      <w:r w:rsidRPr="003E30E4">
        <w:t>);</w:t>
      </w:r>
      <w:proofErr w:type="gramEnd"/>
    </w:p>
    <w:p w14:paraId="1B3B2BE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spellStart"/>
      <w:r w:rsidRPr="003E30E4">
        <w:t>yyin</w:t>
      </w:r>
      <w:proofErr w:type="spellEnd"/>
      <w:r w:rsidRPr="003E30E4">
        <w:t>=</w:t>
      </w:r>
      <w:proofErr w:type="spellStart"/>
      <w:r w:rsidRPr="003E30E4">
        <w:t>fopen</w:t>
      </w:r>
      <w:proofErr w:type="spellEnd"/>
      <w:r w:rsidRPr="003E30E4">
        <w:t>(</w:t>
      </w:r>
      <w:proofErr w:type="spellStart"/>
      <w:r w:rsidRPr="003E30E4">
        <w:t>argv</w:t>
      </w:r>
      <w:proofErr w:type="spellEnd"/>
      <w:r w:rsidRPr="003E30E4">
        <w:t>[1],"r"</w:t>
      </w:r>
      <w:proofErr w:type="gramStart"/>
      <w:r w:rsidRPr="003E30E4">
        <w:t>);</w:t>
      </w:r>
      <w:proofErr w:type="gramEnd"/>
    </w:p>
    <w:p w14:paraId="480FF291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if(</w:t>
      </w:r>
      <w:proofErr w:type="spellStart"/>
      <w:r w:rsidRPr="003E30E4">
        <w:t>setjmp</w:t>
      </w:r>
      <w:proofErr w:type="spellEnd"/>
      <w:r w:rsidRPr="003E30E4">
        <w:t>(</w:t>
      </w:r>
      <w:proofErr w:type="spellStart"/>
      <w:r w:rsidRPr="003E30E4">
        <w:t>buf</w:t>
      </w:r>
      <w:proofErr w:type="spellEnd"/>
      <w:proofErr w:type="gramStart"/>
      <w:r w:rsidRPr="003E30E4">
        <w:t>) !</w:t>
      </w:r>
      <w:proofErr w:type="gramEnd"/>
      <w:r w:rsidRPr="003E30E4">
        <w:t>= 0) {</w:t>
      </w:r>
    </w:p>
    <w:p w14:paraId="26D9809D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nUnsuccessful</w:t>
      </w:r>
      <w:proofErr w:type="spellEnd"/>
      <w:r w:rsidRPr="003E30E4">
        <w:t xml:space="preserve"> parsing\n");</w:t>
      </w:r>
    </w:p>
    <w:p w14:paraId="0127DC0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yyerror</w:t>
      </w:r>
      <w:proofErr w:type="spellEnd"/>
      <w:r w:rsidRPr="003E30E4">
        <w:t>(</w:t>
      </w:r>
      <w:proofErr w:type="gramEnd"/>
      <w:r w:rsidRPr="003E30E4">
        <w:t>);</w:t>
      </w:r>
    </w:p>
    <w:p w14:paraId="712FEB73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return </w:t>
      </w:r>
      <w:proofErr w:type="gramStart"/>
      <w:r w:rsidRPr="003E30E4">
        <w:t>1;</w:t>
      </w:r>
      <w:proofErr w:type="gramEnd"/>
    </w:p>
    <w:p w14:paraId="566899D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05E34E5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if(</w:t>
      </w:r>
      <w:proofErr w:type="spellStart"/>
      <w:proofErr w:type="gramStart"/>
      <w:r w:rsidRPr="003E30E4">
        <w:t>yyparse</w:t>
      </w:r>
      <w:proofErr w:type="spellEnd"/>
      <w:r w:rsidRPr="003E30E4">
        <w:t>(</w:t>
      </w:r>
      <w:proofErr w:type="gramEnd"/>
      <w:r w:rsidRPr="003E30E4">
        <w:t>)==0){</w:t>
      </w:r>
    </w:p>
    <w:p w14:paraId="7C4102AB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</w:t>
      </w:r>
      <w:proofErr w:type="spellStart"/>
      <w:r w:rsidRPr="003E30E4">
        <w:t>Succesfull</w:t>
      </w:r>
      <w:proofErr w:type="spellEnd"/>
      <w:r w:rsidRPr="003E30E4">
        <w:t xml:space="preserve"> Parsing\n");</w:t>
      </w:r>
    </w:p>
    <w:p w14:paraId="65105A9F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}</w:t>
      </w:r>
    </w:p>
    <w:p w14:paraId="3F717362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</w:t>
      </w:r>
      <w:proofErr w:type="gramStart"/>
      <w:r w:rsidRPr="003E30E4">
        <w:t>else{</w:t>
      </w:r>
      <w:proofErr w:type="gramEnd"/>
    </w:p>
    <w:p w14:paraId="7E644679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</w:pPr>
      <w:r w:rsidRPr="003E30E4">
        <w:t xml:space="preserve">        </w:t>
      </w:r>
      <w:proofErr w:type="spellStart"/>
      <w:proofErr w:type="gramStart"/>
      <w:r w:rsidRPr="003E30E4">
        <w:t>printf</w:t>
      </w:r>
      <w:proofErr w:type="spellEnd"/>
      <w:r w:rsidRPr="003E30E4">
        <w:t>(</w:t>
      </w:r>
      <w:proofErr w:type="gramEnd"/>
      <w:r w:rsidRPr="003E30E4">
        <w:t>"\</w:t>
      </w:r>
      <w:proofErr w:type="spellStart"/>
      <w:r w:rsidRPr="003E30E4">
        <w:t>nUnsuccesfull</w:t>
      </w:r>
      <w:proofErr w:type="spellEnd"/>
      <w:r w:rsidRPr="003E30E4">
        <w:t xml:space="preserve"> parsing\n");</w:t>
      </w:r>
    </w:p>
    <w:p w14:paraId="67F081EC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  <w:r w:rsidRPr="003E30E4">
        <w:t xml:space="preserve">        </w:t>
      </w:r>
      <w:proofErr w:type="spellStart"/>
      <w:r w:rsidRPr="003E30E4">
        <w:rPr>
          <w:lang w:val="el-GR"/>
        </w:rPr>
        <w:t>yyerror</w:t>
      </w:r>
      <w:proofErr w:type="spellEnd"/>
      <w:r w:rsidRPr="003E30E4">
        <w:rPr>
          <w:lang w:val="el-GR"/>
        </w:rPr>
        <w:t>();</w:t>
      </w:r>
    </w:p>
    <w:p w14:paraId="10B51F37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  <w:r w:rsidRPr="003E30E4">
        <w:rPr>
          <w:lang w:val="el-GR"/>
        </w:rPr>
        <w:t xml:space="preserve">    }</w:t>
      </w:r>
    </w:p>
    <w:p w14:paraId="11335479" w14:textId="774CF07A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  <w:r w:rsidRPr="003E30E4">
        <w:rPr>
          <w:lang w:val="el-GR"/>
        </w:rPr>
        <w:t>}</w:t>
      </w:r>
      <w:bookmarkStart w:id="11" w:name="_Σχόλια-Παραδοχές_Υλοποίησης"/>
      <w:bookmarkEnd w:id="11"/>
    </w:p>
    <w:p w14:paraId="20709954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778985EE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50B66BE3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54208A6B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4727DCAF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368783C8" w14:textId="77777777" w:rsid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6D3F0715" w14:textId="77777777" w:rsidR="003E30E4" w:rsidRPr="003E30E4" w:rsidRDefault="003E30E4" w:rsidP="003E30E4">
      <w:pPr>
        <w:tabs>
          <w:tab w:val="left" w:pos="7438"/>
        </w:tabs>
        <w:spacing w:beforeLines="20" w:before="48" w:line="276" w:lineRule="auto"/>
        <w:rPr>
          <w:lang w:val="el-GR"/>
        </w:rPr>
      </w:pPr>
    </w:p>
    <w:p w14:paraId="4C24171B" w14:textId="122F5B8C" w:rsidR="003E30E4" w:rsidRPr="00C10A70" w:rsidRDefault="003E30E4" w:rsidP="003E30E4">
      <w:pPr>
        <w:pStyle w:val="1"/>
        <w:rPr>
          <w:b/>
          <w:bCs/>
          <w:lang w:val="el-GR"/>
        </w:rPr>
      </w:pPr>
      <w:bookmarkStart w:id="12" w:name="_Screenshots_Παραδειγμάτων_Εφαρμογής"/>
      <w:bookmarkEnd w:id="12"/>
      <w:r w:rsidRPr="00C10A70">
        <w:rPr>
          <w:b/>
          <w:bCs/>
        </w:rPr>
        <w:lastRenderedPageBreak/>
        <w:t>Screenshots</w:t>
      </w:r>
      <w:r w:rsidRPr="00C10A70">
        <w:rPr>
          <w:b/>
          <w:bCs/>
          <w:lang w:val="el-GR"/>
        </w:rPr>
        <w:t xml:space="preserve"> Παραδειγμάτων Εφαρμογής</w:t>
      </w:r>
    </w:p>
    <w:p w14:paraId="281CC440" w14:textId="5C3A66F4" w:rsidR="003E30E4" w:rsidRDefault="00860F01" w:rsidP="00860F01">
      <w:pPr>
        <w:rPr>
          <w:b/>
          <w:bCs/>
          <w:sz w:val="36"/>
          <w:szCs w:val="36"/>
          <w:lang w:val="el-GR"/>
        </w:rPr>
      </w:pPr>
      <w:bookmarkStart w:id="13" w:name="Task1"/>
      <w:r w:rsidRPr="00860F01">
        <w:rPr>
          <w:b/>
          <w:bCs/>
          <w:sz w:val="36"/>
          <w:szCs w:val="36"/>
          <w:lang w:val="el-GR"/>
        </w:rPr>
        <w:t>Ερώτημα 1:</w:t>
      </w:r>
    </w:p>
    <w:bookmarkEnd w:id="13"/>
    <w:p w14:paraId="46566DDF" w14:textId="2B81FC9A" w:rsidR="00860F01" w:rsidRPr="006252F6" w:rsidRDefault="00860F01" w:rsidP="006252F6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t xml:space="preserve">Παράδειγμα στο οποίο δεν υπάρχει το Υποχρεωτικό </w:t>
      </w:r>
      <w:r w:rsidRPr="006252F6">
        <w:rPr>
          <w:sz w:val="24"/>
          <w:szCs w:val="24"/>
        </w:rPr>
        <w:t>Attribute</w:t>
      </w:r>
      <w:r w:rsidRPr="006252F6">
        <w:rPr>
          <w:sz w:val="24"/>
          <w:szCs w:val="24"/>
          <w:lang w:val="el-GR"/>
        </w:rPr>
        <w:t xml:space="preserve"> </w:t>
      </w:r>
      <w:r w:rsidRPr="006252F6">
        <w:rPr>
          <w:sz w:val="24"/>
          <w:szCs w:val="24"/>
        </w:rPr>
        <w:t>Layout</w:t>
      </w:r>
      <w:r w:rsidR="00C43490">
        <w:rPr>
          <w:sz w:val="24"/>
          <w:szCs w:val="24"/>
          <w:lang w:val="el-GR"/>
        </w:rPr>
        <w:t>_</w:t>
      </w:r>
      <w:r w:rsidR="00C43490">
        <w:rPr>
          <w:sz w:val="24"/>
          <w:szCs w:val="24"/>
        </w:rPr>
        <w:t>w</w:t>
      </w:r>
      <w:r w:rsidRPr="006252F6">
        <w:rPr>
          <w:sz w:val="24"/>
          <w:szCs w:val="24"/>
        </w:rPr>
        <w:t>idth</w:t>
      </w:r>
      <w:r w:rsidRPr="006252F6">
        <w:rPr>
          <w:sz w:val="24"/>
          <w:szCs w:val="24"/>
          <w:lang w:val="el-GR"/>
        </w:rPr>
        <w:t>: (./</w:t>
      </w:r>
      <w:proofErr w:type="spellStart"/>
      <w:r w:rsidRPr="006252F6">
        <w:rPr>
          <w:sz w:val="24"/>
          <w:szCs w:val="24"/>
        </w:rPr>
        <w:t>myParser</w:t>
      </w:r>
      <w:proofErr w:type="spellEnd"/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exe</w:t>
      </w:r>
      <w:r w:rsidRPr="006252F6">
        <w:rPr>
          <w:sz w:val="24"/>
          <w:szCs w:val="24"/>
          <w:lang w:val="el-GR"/>
        </w:rPr>
        <w:t xml:space="preserve"> erotima1_f.</w:t>
      </w:r>
      <w:r w:rsidRPr="006252F6">
        <w:rPr>
          <w:sz w:val="24"/>
          <w:szCs w:val="24"/>
        </w:rPr>
        <w:t>txt</w:t>
      </w:r>
      <w:r w:rsidRPr="006252F6">
        <w:rPr>
          <w:sz w:val="24"/>
          <w:szCs w:val="24"/>
          <w:lang w:val="el-GR"/>
        </w:rPr>
        <w:t>)</w:t>
      </w:r>
    </w:p>
    <w:p w14:paraId="6EBF795D" w14:textId="401F3A0D" w:rsidR="00860F01" w:rsidRPr="00860F01" w:rsidRDefault="00860F01" w:rsidP="00860F01">
      <w:pPr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FC1B41" wp14:editId="347CC5A9">
            <wp:simplePos x="0" y="0"/>
            <wp:positionH relativeFrom="margin">
              <wp:posOffset>2283460</wp:posOffset>
            </wp:positionH>
            <wp:positionV relativeFrom="paragraph">
              <wp:posOffset>108585</wp:posOffset>
            </wp:positionV>
            <wp:extent cx="1562735" cy="506095"/>
            <wp:effectExtent l="0" t="0" r="0" b="8255"/>
            <wp:wrapTight wrapText="bothSides">
              <wp:wrapPolygon edited="0">
                <wp:start x="0" y="0"/>
                <wp:lineTo x="0" y="21139"/>
                <wp:lineTo x="21328" y="21139"/>
                <wp:lineTo x="21328" y="0"/>
                <wp:lineTo x="0" y="0"/>
              </wp:wrapPolygon>
            </wp:wrapTight>
            <wp:docPr id="1746646043" name="Εικόνα 1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6043" name="Εικόνα 1" descr="Εικόνα που περιέχει κείμενο, γραμματοσειρά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" r="1" b="3176"/>
                    <a:stretch/>
                  </pic:blipFill>
                  <pic:spPr bwMode="auto">
                    <a:xfrm>
                      <a:off x="0" y="0"/>
                      <a:ext cx="156273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3FDE1" w14:textId="0608704D" w:rsidR="00C43490" w:rsidRDefault="00C43490" w:rsidP="00860F01">
      <w:pPr>
        <w:rPr>
          <w:sz w:val="24"/>
          <w:szCs w:val="24"/>
          <w:lang w:val="el-GR"/>
        </w:rPr>
      </w:pPr>
    </w:p>
    <w:p w14:paraId="4762B336" w14:textId="0EDE9FCF" w:rsidR="00860F01" w:rsidRDefault="00860F01" w:rsidP="00C43490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t xml:space="preserve">Παράδειγμα στο οποίο </w:t>
      </w:r>
      <w:r w:rsidR="006252F6" w:rsidRPr="00C43490">
        <w:rPr>
          <w:sz w:val="24"/>
          <w:szCs w:val="24"/>
          <w:lang w:val="el-GR"/>
        </w:rPr>
        <w:t xml:space="preserve">το </w:t>
      </w:r>
      <w:r w:rsidRPr="00C43490">
        <w:rPr>
          <w:sz w:val="24"/>
          <w:szCs w:val="24"/>
        </w:rPr>
        <w:t>Comment</w:t>
      </w:r>
      <w:r w:rsidR="006252F6" w:rsidRPr="00C43490">
        <w:rPr>
          <w:sz w:val="24"/>
          <w:szCs w:val="24"/>
          <w:lang w:val="el-GR"/>
        </w:rPr>
        <w:t xml:space="preserve"> έχει λανθασμένη σύνταξη: (./</w:t>
      </w:r>
      <w:proofErr w:type="spellStart"/>
      <w:r w:rsidR="006252F6" w:rsidRPr="00C43490">
        <w:rPr>
          <w:sz w:val="24"/>
          <w:szCs w:val="24"/>
        </w:rPr>
        <w:t>myParser</w:t>
      </w:r>
      <w:proofErr w:type="spellEnd"/>
      <w:r w:rsidR="006252F6" w:rsidRPr="00C43490">
        <w:rPr>
          <w:sz w:val="24"/>
          <w:szCs w:val="24"/>
          <w:lang w:val="el-GR"/>
        </w:rPr>
        <w:t>.</w:t>
      </w:r>
      <w:r w:rsidR="006252F6" w:rsidRPr="00C43490">
        <w:rPr>
          <w:sz w:val="24"/>
          <w:szCs w:val="24"/>
        </w:rPr>
        <w:t>exe</w:t>
      </w:r>
      <w:r w:rsidR="006252F6" w:rsidRPr="00C43490">
        <w:rPr>
          <w:sz w:val="24"/>
          <w:szCs w:val="24"/>
          <w:lang w:val="el-GR"/>
        </w:rPr>
        <w:t xml:space="preserve"> </w:t>
      </w:r>
      <w:proofErr w:type="spellStart"/>
      <w:r w:rsidR="00C43490" w:rsidRPr="00C43490">
        <w:rPr>
          <w:sz w:val="24"/>
          <w:szCs w:val="24"/>
          <w:lang w:val="el-GR"/>
        </w:rPr>
        <w:t>comments_fail</w:t>
      </w:r>
      <w:proofErr w:type="spellEnd"/>
      <w:r w:rsidR="006252F6" w:rsidRPr="00C43490">
        <w:rPr>
          <w:sz w:val="24"/>
          <w:szCs w:val="24"/>
          <w:lang w:val="el-GR"/>
        </w:rPr>
        <w:t>.</w:t>
      </w:r>
      <w:r w:rsidR="006252F6" w:rsidRPr="00C43490">
        <w:rPr>
          <w:sz w:val="24"/>
          <w:szCs w:val="24"/>
        </w:rPr>
        <w:t>txt</w:t>
      </w:r>
      <w:r w:rsidR="006252F6" w:rsidRPr="00C43490">
        <w:rPr>
          <w:sz w:val="24"/>
          <w:szCs w:val="24"/>
          <w:lang w:val="el-GR"/>
        </w:rPr>
        <w:t>)</w:t>
      </w:r>
    </w:p>
    <w:p w14:paraId="6F000275" w14:textId="70CF9DBA" w:rsidR="00EF4111" w:rsidRDefault="00EF4111" w:rsidP="00EF4111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406B7F" wp14:editId="7E8671D3">
            <wp:simplePos x="0" y="0"/>
            <wp:positionH relativeFrom="margin">
              <wp:posOffset>1772920</wp:posOffset>
            </wp:positionH>
            <wp:positionV relativeFrom="paragraph">
              <wp:posOffset>104775</wp:posOffset>
            </wp:positionV>
            <wp:extent cx="2698115" cy="553720"/>
            <wp:effectExtent l="0" t="0" r="6985" b="0"/>
            <wp:wrapTight wrapText="bothSides">
              <wp:wrapPolygon edited="0">
                <wp:start x="0" y="0"/>
                <wp:lineTo x="0" y="20807"/>
                <wp:lineTo x="21503" y="20807"/>
                <wp:lineTo x="21503" y="0"/>
                <wp:lineTo x="0" y="0"/>
              </wp:wrapPolygon>
            </wp:wrapTight>
            <wp:docPr id="1331258730" name="Εικόνα 6" descr="Εικόνα που περιέχει κείμενο, γραμματοσειρά, στιγμιότυπο οθόνης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58730" name="Εικόνα 6" descr="Εικόνα που περιέχει κείμενο, γραμματοσειρά, στιγμιότυπο οθόνης, μαύ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 b="3865"/>
                    <a:stretch/>
                  </pic:blipFill>
                  <pic:spPr bwMode="auto">
                    <a:xfrm>
                      <a:off x="0" y="0"/>
                      <a:ext cx="269811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DC58" w14:textId="69650C49" w:rsidR="00EF4111" w:rsidRPr="00EF4111" w:rsidRDefault="00EF4111" w:rsidP="00EF4111">
      <w:pPr>
        <w:rPr>
          <w:sz w:val="24"/>
          <w:szCs w:val="24"/>
          <w:lang w:val="el-GR"/>
        </w:rPr>
      </w:pPr>
    </w:p>
    <w:p w14:paraId="1F4268B2" w14:textId="6F9C4A46" w:rsidR="00EF4111" w:rsidRPr="00EF4111" w:rsidRDefault="00EF4111" w:rsidP="00C43490">
      <w:pPr>
        <w:pStyle w:val="afff0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Παράδειγμα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στο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οποίο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υπάρχουν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πολλά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και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</w:rPr>
        <w:t>Multiline</w:t>
      </w:r>
      <w:r w:rsidRPr="00EF4111">
        <w:rPr>
          <w:sz w:val="24"/>
          <w:szCs w:val="24"/>
        </w:rPr>
        <w:t xml:space="preserve"> </w:t>
      </w:r>
      <w:r>
        <w:rPr>
          <w:sz w:val="24"/>
          <w:szCs w:val="24"/>
        </w:rPr>
        <w:t>Comments</w:t>
      </w:r>
      <w:r w:rsidRPr="00EF4111">
        <w:rPr>
          <w:sz w:val="24"/>
          <w:szCs w:val="24"/>
        </w:rPr>
        <w:t>: (./</w:t>
      </w:r>
      <w:r>
        <w:rPr>
          <w:sz w:val="24"/>
          <w:szCs w:val="24"/>
        </w:rPr>
        <w:t>myParser</w:t>
      </w:r>
      <w:r w:rsidRPr="00EF4111">
        <w:rPr>
          <w:sz w:val="24"/>
          <w:szCs w:val="24"/>
        </w:rPr>
        <w:t>.</w:t>
      </w:r>
      <w:r>
        <w:rPr>
          <w:sz w:val="24"/>
          <w:szCs w:val="24"/>
        </w:rPr>
        <w:t>exe</w:t>
      </w:r>
      <w:r w:rsidRPr="00EF41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comments</w:t>
      </w:r>
      <w:r w:rsidRPr="00EF4111">
        <w:rPr>
          <w:sz w:val="24"/>
          <w:szCs w:val="24"/>
        </w:rPr>
        <w:t>_</w:t>
      </w:r>
      <w:r>
        <w:rPr>
          <w:sz w:val="24"/>
          <w:szCs w:val="24"/>
        </w:rPr>
        <w:t>accept</w:t>
      </w:r>
      <w:r w:rsidRPr="00EF4111">
        <w:rPr>
          <w:sz w:val="24"/>
          <w:szCs w:val="24"/>
        </w:rPr>
        <w:t>_</w:t>
      </w:r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>)</w:t>
      </w:r>
    </w:p>
    <w:p w14:paraId="6BEAFAF3" w14:textId="63024581" w:rsidR="00C43490" w:rsidRDefault="00EF4111" w:rsidP="00C43490">
      <w:pPr>
        <w:pStyle w:val="afff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51002C2" wp14:editId="2DA74BA9">
            <wp:simplePos x="0" y="0"/>
            <wp:positionH relativeFrom="margin">
              <wp:align>center</wp:align>
            </wp:positionH>
            <wp:positionV relativeFrom="paragraph">
              <wp:posOffset>18075</wp:posOffset>
            </wp:positionV>
            <wp:extent cx="2580005" cy="4528185"/>
            <wp:effectExtent l="0" t="0" r="0" b="5715"/>
            <wp:wrapTight wrapText="bothSides">
              <wp:wrapPolygon edited="0">
                <wp:start x="0" y="0"/>
                <wp:lineTo x="0" y="21536"/>
                <wp:lineTo x="21371" y="21536"/>
                <wp:lineTo x="21371" y="0"/>
                <wp:lineTo x="0" y="0"/>
              </wp:wrapPolygon>
            </wp:wrapTight>
            <wp:docPr id="2080978732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8732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C04BD" w14:textId="2360CF62" w:rsidR="00EF4111" w:rsidRPr="00EF4111" w:rsidRDefault="00EF4111" w:rsidP="00C43490">
      <w:pPr>
        <w:pStyle w:val="afff0"/>
        <w:rPr>
          <w:sz w:val="24"/>
          <w:szCs w:val="24"/>
        </w:rPr>
      </w:pPr>
    </w:p>
    <w:p w14:paraId="036AC619" w14:textId="276D5627" w:rsidR="00860F01" w:rsidRPr="00EF4111" w:rsidRDefault="00860F01" w:rsidP="00860F01">
      <w:pPr>
        <w:rPr>
          <w:sz w:val="24"/>
          <w:szCs w:val="24"/>
        </w:rPr>
      </w:pPr>
    </w:p>
    <w:p w14:paraId="0BDA8326" w14:textId="6B298E9E" w:rsidR="00C43490" w:rsidRDefault="00C43490" w:rsidP="00860F01">
      <w:pPr>
        <w:rPr>
          <w:sz w:val="24"/>
          <w:szCs w:val="24"/>
        </w:rPr>
      </w:pPr>
    </w:p>
    <w:p w14:paraId="28445732" w14:textId="7DFB7C79" w:rsidR="00EF4111" w:rsidRDefault="00EF4111" w:rsidP="00860F01">
      <w:pPr>
        <w:rPr>
          <w:sz w:val="24"/>
          <w:szCs w:val="24"/>
        </w:rPr>
      </w:pPr>
    </w:p>
    <w:p w14:paraId="60E7A6A4" w14:textId="75E4BBB7" w:rsidR="00EF4111" w:rsidRDefault="00EF4111" w:rsidP="00860F01">
      <w:pPr>
        <w:rPr>
          <w:sz w:val="24"/>
          <w:szCs w:val="24"/>
        </w:rPr>
      </w:pPr>
    </w:p>
    <w:p w14:paraId="7E1BA977" w14:textId="77777777" w:rsidR="00EF4111" w:rsidRDefault="00EF4111" w:rsidP="00860F01">
      <w:pPr>
        <w:rPr>
          <w:sz w:val="24"/>
          <w:szCs w:val="24"/>
        </w:rPr>
      </w:pPr>
    </w:p>
    <w:p w14:paraId="116B2F0E" w14:textId="77777777" w:rsidR="00EF4111" w:rsidRDefault="00EF4111" w:rsidP="00860F01">
      <w:pPr>
        <w:rPr>
          <w:sz w:val="24"/>
          <w:szCs w:val="24"/>
        </w:rPr>
      </w:pPr>
    </w:p>
    <w:p w14:paraId="61180F82" w14:textId="77777777" w:rsidR="00EF4111" w:rsidRDefault="00EF4111" w:rsidP="00860F01">
      <w:pPr>
        <w:rPr>
          <w:sz w:val="24"/>
          <w:szCs w:val="24"/>
        </w:rPr>
      </w:pPr>
    </w:p>
    <w:p w14:paraId="760D8B95" w14:textId="77777777" w:rsidR="00EF4111" w:rsidRDefault="00EF4111" w:rsidP="00860F01">
      <w:pPr>
        <w:rPr>
          <w:sz w:val="24"/>
          <w:szCs w:val="24"/>
        </w:rPr>
      </w:pPr>
    </w:p>
    <w:p w14:paraId="01ED45C1" w14:textId="77777777" w:rsidR="00EF4111" w:rsidRDefault="00EF4111" w:rsidP="00860F01">
      <w:pPr>
        <w:rPr>
          <w:sz w:val="24"/>
          <w:szCs w:val="24"/>
        </w:rPr>
      </w:pPr>
    </w:p>
    <w:p w14:paraId="52D5EE7C" w14:textId="77777777" w:rsidR="00EF4111" w:rsidRDefault="00EF4111" w:rsidP="00860F01">
      <w:pPr>
        <w:rPr>
          <w:sz w:val="24"/>
          <w:szCs w:val="24"/>
        </w:rPr>
      </w:pPr>
    </w:p>
    <w:p w14:paraId="2C3F5244" w14:textId="77777777" w:rsidR="00EF4111" w:rsidRPr="00EF4111" w:rsidRDefault="00EF4111" w:rsidP="00860F01">
      <w:pPr>
        <w:rPr>
          <w:sz w:val="24"/>
          <w:szCs w:val="24"/>
        </w:rPr>
      </w:pPr>
    </w:p>
    <w:p w14:paraId="76628BDE" w14:textId="29A16AAC" w:rsidR="006252F6" w:rsidRPr="00C43490" w:rsidRDefault="00860F01" w:rsidP="00C43490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lastRenderedPageBreak/>
        <w:t xml:space="preserve">Παράδειγμα στο οποίο υπάρχουν όλα τα </w:t>
      </w:r>
      <w:r w:rsidRPr="006252F6">
        <w:rPr>
          <w:sz w:val="24"/>
          <w:szCs w:val="24"/>
        </w:rPr>
        <w:t>Attributes</w:t>
      </w:r>
      <w:r w:rsidR="006252F6" w:rsidRPr="006252F6">
        <w:rPr>
          <w:sz w:val="24"/>
          <w:szCs w:val="24"/>
          <w:lang w:val="el-GR"/>
        </w:rPr>
        <w:t xml:space="preserve"> και </w:t>
      </w:r>
      <w:r w:rsidR="006252F6" w:rsidRPr="006252F6">
        <w:rPr>
          <w:sz w:val="24"/>
          <w:szCs w:val="24"/>
        </w:rPr>
        <w:t>Comment</w:t>
      </w:r>
      <w:r w:rsidR="006252F6" w:rsidRPr="006252F6">
        <w:rPr>
          <w:sz w:val="24"/>
          <w:szCs w:val="24"/>
          <w:lang w:val="el-GR"/>
        </w:rPr>
        <w:t xml:space="preserve"> με έγκυρη σύνταξη</w:t>
      </w:r>
      <w:r w:rsidRPr="006252F6">
        <w:rPr>
          <w:sz w:val="24"/>
          <w:szCs w:val="24"/>
          <w:lang w:val="el-GR"/>
        </w:rPr>
        <w:t>:</w:t>
      </w:r>
      <w:r w:rsidR="006252F6" w:rsidRPr="006252F6">
        <w:rPr>
          <w:sz w:val="24"/>
          <w:szCs w:val="24"/>
          <w:lang w:val="el-GR"/>
        </w:rPr>
        <w:t xml:space="preserve"> (./</w:t>
      </w:r>
      <w:proofErr w:type="spellStart"/>
      <w:r w:rsidR="006252F6" w:rsidRPr="006252F6">
        <w:rPr>
          <w:sz w:val="24"/>
          <w:szCs w:val="24"/>
        </w:rPr>
        <w:t>myParser</w:t>
      </w:r>
      <w:proofErr w:type="spellEnd"/>
      <w:r w:rsidR="006252F6" w:rsidRPr="006252F6">
        <w:rPr>
          <w:sz w:val="24"/>
          <w:szCs w:val="24"/>
          <w:lang w:val="el-GR"/>
        </w:rPr>
        <w:t>.</w:t>
      </w:r>
      <w:r w:rsidR="006252F6" w:rsidRPr="006252F6">
        <w:rPr>
          <w:sz w:val="24"/>
          <w:szCs w:val="24"/>
        </w:rPr>
        <w:t>exe</w:t>
      </w:r>
      <w:r w:rsidR="006252F6" w:rsidRPr="006252F6">
        <w:rPr>
          <w:sz w:val="24"/>
          <w:szCs w:val="24"/>
          <w:lang w:val="el-GR"/>
        </w:rPr>
        <w:t xml:space="preserve"> </w:t>
      </w:r>
      <w:proofErr w:type="spellStart"/>
      <w:r w:rsidR="006252F6" w:rsidRPr="006252F6">
        <w:rPr>
          <w:sz w:val="24"/>
          <w:szCs w:val="24"/>
          <w:lang w:val="el-GR"/>
        </w:rPr>
        <w:t>comments_accept</w:t>
      </w:r>
      <w:proofErr w:type="spellEnd"/>
      <w:r w:rsidR="006252F6" w:rsidRPr="006252F6">
        <w:rPr>
          <w:sz w:val="24"/>
          <w:szCs w:val="24"/>
          <w:lang w:val="el-GR"/>
        </w:rPr>
        <w:t>.</w:t>
      </w:r>
      <w:r w:rsidR="006252F6" w:rsidRPr="006252F6">
        <w:rPr>
          <w:sz w:val="24"/>
          <w:szCs w:val="24"/>
        </w:rPr>
        <w:t>txt</w:t>
      </w:r>
      <w:r w:rsidR="006252F6" w:rsidRPr="006252F6">
        <w:rPr>
          <w:sz w:val="24"/>
          <w:szCs w:val="24"/>
          <w:lang w:val="el-GR"/>
        </w:rPr>
        <w:t>)</w:t>
      </w:r>
    </w:p>
    <w:p w14:paraId="2332FEB8" w14:textId="48BAA404" w:rsidR="006252F6" w:rsidRPr="006252F6" w:rsidRDefault="00C43490" w:rsidP="006252F6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6E562B" wp14:editId="373081A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266950" cy="3897178"/>
            <wp:effectExtent l="0" t="0" r="0" b="8255"/>
            <wp:wrapTight wrapText="bothSides">
              <wp:wrapPolygon edited="0">
                <wp:start x="0" y="0"/>
                <wp:lineTo x="0" y="21540"/>
                <wp:lineTo x="21418" y="21540"/>
                <wp:lineTo x="21418" y="0"/>
                <wp:lineTo x="0" y="0"/>
              </wp:wrapPolygon>
            </wp:wrapTight>
            <wp:docPr id="1182198217" name="Εικόνα 3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8217" name="Εικόνα 3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/>
                    <a:stretch/>
                  </pic:blipFill>
                  <pic:spPr bwMode="auto">
                    <a:xfrm>
                      <a:off x="0" y="0"/>
                      <a:ext cx="2266950" cy="38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D53" w14:textId="0454EAA6" w:rsidR="00860F01" w:rsidRDefault="00860F01" w:rsidP="00860F01">
      <w:pPr>
        <w:rPr>
          <w:sz w:val="24"/>
          <w:szCs w:val="24"/>
          <w:lang w:val="el-GR"/>
        </w:rPr>
      </w:pPr>
    </w:p>
    <w:p w14:paraId="7A3766AD" w14:textId="77777777" w:rsidR="006252F6" w:rsidRDefault="006252F6" w:rsidP="00860F01">
      <w:pPr>
        <w:rPr>
          <w:sz w:val="24"/>
          <w:szCs w:val="24"/>
          <w:lang w:val="el-GR"/>
        </w:rPr>
      </w:pPr>
    </w:p>
    <w:p w14:paraId="3630A7D5" w14:textId="77777777" w:rsidR="006252F6" w:rsidRDefault="006252F6" w:rsidP="00860F01">
      <w:pPr>
        <w:rPr>
          <w:sz w:val="24"/>
          <w:szCs w:val="24"/>
          <w:lang w:val="el-GR"/>
        </w:rPr>
      </w:pPr>
    </w:p>
    <w:p w14:paraId="2D37E6FF" w14:textId="77777777" w:rsidR="006252F6" w:rsidRDefault="006252F6" w:rsidP="00860F01">
      <w:pPr>
        <w:rPr>
          <w:sz w:val="24"/>
          <w:szCs w:val="24"/>
          <w:lang w:val="el-GR"/>
        </w:rPr>
      </w:pPr>
    </w:p>
    <w:p w14:paraId="6D2E48FC" w14:textId="77777777" w:rsidR="006252F6" w:rsidRDefault="006252F6" w:rsidP="00860F01">
      <w:pPr>
        <w:rPr>
          <w:sz w:val="24"/>
          <w:szCs w:val="24"/>
          <w:lang w:val="el-GR"/>
        </w:rPr>
      </w:pPr>
    </w:p>
    <w:p w14:paraId="224753B5" w14:textId="77777777" w:rsidR="006252F6" w:rsidRDefault="006252F6" w:rsidP="00860F01">
      <w:pPr>
        <w:rPr>
          <w:sz w:val="24"/>
          <w:szCs w:val="24"/>
          <w:lang w:val="el-GR"/>
        </w:rPr>
      </w:pPr>
    </w:p>
    <w:p w14:paraId="655C6A9B" w14:textId="0125DA5F" w:rsidR="006252F6" w:rsidRDefault="006252F6" w:rsidP="00860F01">
      <w:pPr>
        <w:rPr>
          <w:sz w:val="24"/>
          <w:szCs w:val="24"/>
          <w:lang w:val="el-GR"/>
        </w:rPr>
      </w:pPr>
    </w:p>
    <w:p w14:paraId="1529576E" w14:textId="77777777" w:rsidR="006252F6" w:rsidRDefault="006252F6" w:rsidP="00860F01">
      <w:pPr>
        <w:rPr>
          <w:sz w:val="24"/>
          <w:szCs w:val="24"/>
          <w:lang w:val="el-GR"/>
        </w:rPr>
      </w:pPr>
    </w:p>
    <w:p w14:paraId="563B42D3" w14:textId="0932ECA8" w:rsidR="006252F6" w:rsidRDefault="006252F6" w:rsidP="00860F01">
      <w:pPr>
        <w:rPr>
          <w:sz w:val="24"/>
          <w:szCs w:val="24"/>
          <w:lang w:val="el-GR"/>
        </w:rPr>
      </w:pPr>
    </w:p>
    <w:p w14:paraId="4766514A" w14:textId="02AD7CCB" w:rsidR="006252F6" w:rsidRDefault="006252F6" w:rsidP="00860F01">
      <w:pPr>
        <w:rPr>
          <w:sz w:val="24"/>
          <w:szCs w:val="24"/>
          <w:lang w:val="el-GR"/>
        </w:rPr>
      </w:pPr>
    </w:p>
    <w:p w14:paraId="07FC5B20" w14:textId="2612A67C" w:rsidR="006252F6" w:rsidRDefault="006252F6" w:rsidP="00860F01">
      <w:pPr>
        <w:rPr>
          <w:sz w:val="24"/>
          <w:szCs w:val="24"/>
          <w:lang w:val="el-GR"/>
        </w:rPr>
      </w:pPr>
    </w:p>
    <w:p w14:paraId="011A096B" w14:textId="77777777" w:rsidR="00EF4111" w:rsidRDefault="00EF4111" w:rsidP="00860F01">
      <w:pPr>
        <w:rPr>
          <w:sz w:val="24"/>
          <w:szCs w:val="24"/>
          <w:lang w:val="el-GR"/>
        </w:rPr>
      </w:pPr>
    </w:p>
    <w:p w14:paraId="07433118" w14:textId="77777777" w:rsidR="00EF4111" w:rsidRDefault="00EF4111" w:rsidP="00860F01">
      <w:pPr>
        <w:rPr>
          <w:sz w:val="24"/>
          <w:szCs w:val="24"/>
          <w:lang w:val="el-GR"/>
        </w:rPr>
      </w:pPr>
    </w:p>
    <w:p w14:paraId="37BDD5C7" w14:textId="77777777" w:rsidR="00EF4111" w:rsidRDefault="00EF4111" w:rsidP="00860F01">
      <w:pPr>
        <w:rPr>
          <w:sz w:val="24"/>
          <w:szCs w:val="24"/>
          <w:lang w:val="el-GR"/>
        </w:rPr>
      </w:pPr>
    </w:p>
    <w:p w14:paraId="24C0BF04" w14:textId="77777777" w:rsidR="00EF4111" w:rsidRDefault="00EF4111" w:rsidP="00860F01">
      <w:pPr>
        <w:rPr>
          <w:sz w:val="24"/>
          <w:szCs w:val="24"/>
          <w:lang w:val="el-GR"/>
        </w:rPr>
      </w:pPr>
    </w:p>
    <w:p w14:paraId="156EC38E" w14:textId="77777777" w:rsidR="00EF4111" w:rsidRDefault="00EF4111" w:rsidP="00860F01">
      <w:pPr>
        <w:rPr>
          <w:sz w:val="24"/>
          <w:szCs w:val="24"/>
          <w:lang w:val="el-GR"/>
        </w:rPr>
      </w:pPr>
    </w:p>
    <w:p w14:paraId="175E2F95" w14:textId="77777777" w:rsidR="00EF4111" w:rsidRDefault="00EF4111" w:rsidP="00860F01">
      <w:pPr>
        <w:rPr>
          <w:sz w:val="24"/>
          <w:szCs w:val="24"/>
          <w:lang w:val="el-GR"/>
        </w:rPr>
      </w:pPr>
    </w:p>
    <w:p w14:paraId="208FAFD0" w14:textId="77777777" w:rsidR="00EF4111" w:rsidRDefault="00EF4111" w:rsidP="00860F01">
      <w:pPr>
        <w:rPr>
          <w:sz w:val="24"/>
          <w:szCs w:val="24"/>
          <w:lang w:val="el-GR"/>
        </w:rPr>
      </w:pPr>
    </w:p>
    <w:p w14:paraId="36C7B104" w14:textId="77777777" w:rsidR="00EF4111" w:rsidRDefault="00EF4111" w:rsidP="00860F01">
      <w:pPr>
        <w:rPr>
          <w:sz w:val="24"/>
          <w:szCs w:val="24"/>
          <w:lang w:val="el-GR"/>
        </w:rPr>
      </w:pPr>
    </w:p>
    <w:p w14:paraId="6CB7B819" w14:textId="77777777" w:rsidR="00EF4111" w:rsidRDefault="00EF4111" w:rsidP="00860F01">
      <w:pPr>
        <w:rPr>
          <w:sz w:val="24"/>
          <w:szCs w:val="24"/>
          <w:lang w:val="el-GR"/>
        </w:rPr>
      </w:pPr>
    </w:p>
    <w:p w14:paraId="316856D2" w14:textId="77777777" w:rsidR="00EF4111" w:rsidRDefault="00EF4111" w:rsidP="00860F01">
      <w:pPr>
        <w:rPr>
          <w:sz w:val="24"/>
          <w:szCs w:val="24"/>
          <w:lang w:val="el-GR"/>
        </w:rPr>
      </w:pPr>
    </w:p>
    <w:p w14:paraId="07F553DE" w14:textId="77777777" w:rsidR="00EF4111" w:rsidRDefault="00EF4111" w:rsidP="00860F01">
      <w:pPr>
        <w:rPr>
          <w:sz w:val="24"/>
          <w:szCs w:val="24"/>
          <w:lang w:val="el-GR"/>
        </w:rPr>
      </w:pPr>
    </w:p>
    <w:p w14:paraId="19AB4102" w14:textId="540FF118" w:rsidR="00EF4111" w:rsidRDefault="00EF4111" w:rsidP="00860F01">
      <w:pPr>
        <w:rPr>
          <w:sz w:val="24"/>
          <w:szCs w:val="24"/>
          <w:lang w:val="el-GR"/>
        </w:rPr>
      </w:pPr>
    </w:p>
    <w:p w14:paraId="1140EF17" w14:textId="00BFF9F3" w:rsidR="00860F01" w:rsidRPr="006252F6" w:rsidRDefault="00860F01" w:rsidP="006252F6">
      <w:pPr>
        <w:pStyle w:val="afff0"/>
        <w:numPr>
          <w:ilvl w:val="0"/>
          <w:numId w:val="33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lastRenderedPageBreak/>
        <w:t xml:space="preserve">Παράδειγμα στο οποίο λείπει το προαιρετικό χαρακτηριστικό </w:t>
      </w:r>
      <w:r w:rsidRPr="006252F6">
        <w:rPr>
          <w:sz w:val="24"/>
          <w:szCs w:val="24"/>
        </w:rPr>
        <w:t>Orientation</w:t>
      </w:r>
      <w:r w:rsidRPr="006252F6">
        <w:rPr>
          <w:sz w:val="24"/>
          <w:szCs w:val="24"/>
          <w:lang w:val="el-GR"/>
        </w:rPr>
        <w:t xml:space="preserve"> από το </w:t>
      </w:r>
      <w:r w:rsidRPr="006252F6">
        <w:rPr>
          <w:sz w:val="24"/>
          <w:szCs w:val="24"/>
        </w:rPr>
        <w:t>Linear</w:t>
      </w:r>
      <w:r w:rsidRPr="006252F6">
        <w:rPr>
          <w:sz w:val="24"/>
          <w:szCs w:val="24"/>
          <w:lang w:val="el-GR"/>
        </w:rPr>
        <w:t xml:space="preserve"> </w:t>
      </w:r>
      <w:r w:rsidRPr="006252F6">
        <w:rPr>
          <w:sz w:val="24"/>
          <w:szCs w:val="24"/>
        </w:rPr>
        <w:t>Layout</w:t>
      </w:r>
      <w:r w:rsidRPr="006252F6">
        <w:rPr>
          <w:sz w:val="24"/>
          <w:szCs w:val="24"/>
          <w:lang w:val="el-GR"/>
        </w:rPr>
        <w:t xml:space="preserve"> και κάνει επιτυχώς </w:t>
      </w:r>
      <w:r w:rsidRPr="006252F6">
        <w:rPr>
          <w:sz w:val="24"/>
          <w:szCs w:val="24"/>
        </w:rPr>
        <w:t>Parsing</w:t>
      </w:r>
      <w:r w:rsidRPr="006252F6">
        <w:rPr>
          <w:sz w:val="24"/>
          <w:szCs w:val="24"/>
          <w:lang w:val="el-GR"/>
        </w:rPr>
        <w:t>: (./</w:t>
      </w:r>
      <w:proofErr w:type="spellStart"/>
      <w:r w:rsidRPr="006252F6">
        <w:rPr>
          <w:sz w:val="24"/>
          <w:szCs w:val="24"/>
        </w:rPr>
        <w:t>myParser</w:t>
      </w:r>
      <w:proofErr w:type="spellEnd"/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exe</w:t>
      </w:r>
      <w:r w:rsidRPr="006252F6">
        <w:rPr>
          <w:sz w:val="24"/>
          <w:szCs w:val="24"/>
          <w:lang w:val="el-GR"/>
        </w:rPr>
        <w:t xml:space="preserve"> erotima1_a.</w:t>
      </w:r>
      <w:r w:rsidRPr="006252F6">
        <w:rPr>
          <w:sz w:val="24"/>
          <w:szCs w:val="24"/>
        </w:rPr>
        <w:t>txt</w:t>
      </w:r>
      <w:r w:rsidRPr="006252F6">
        <w:rPr>
          <w:sz w:val="24"/>
          <w:szCs w:val="24"/>
          <w:lang w:val="el-GR"/>
        </w:rPr>
        <w:t>)</w:t>
      </w:r>
    </w:p>
    <w:p w14:paraId="65CF111E" w14:textId="52300BDE" w:rsidR="00860F01" w:rsidRDefault="00EF4111" w:rsidP="00860F01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706964" wp14:editId="1844359E">
            <wp:simplePos x="0" y="0"/>
            <wp:positionH relativeFrom="margin">
              <wp:align>center</wp:align>
            </wp:positionH>
            <wp:positionV relativeFrom="paragraph">
              <wp:posOffset>122215</wp:posOffset>
            </wp:positionV>
            <wp:extent cx="236347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14" y="21490"/>
                <wp:lineTo x="21414" y="0"/>
                <wp:lineTo x="0" y="0"/>
              </wp:wrapPolygon>
            </wp:wrapTight>
            <wp:docPr id="1199443607" name="Εικόνα 2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43607" name="Εικόνα 2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 r="1" b="408"/>
                    <a:stretch/>
                  </pic:blipFill>
                  <pic:spPr bwMode="auto">
                    <a:xfrm>
                      <a:off x="0" y="0"/>
                      <a:ext cx="23634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F7941" w14:textId="74789D1B" w:rsidR="006252F6" w:rsidRDefault="006252F6" w:rsidP="00860F01">
      <w:pPr>
        <w:rPr>
          <w:sz w:val="24"/>
          <w:szCs w:val="24"/>
          <w:lang w:val="el-GR"/>
        </w:rPr>
      </w:pPr>
    </w:p>
    <w:p w14:paraId="1BFD559C" w14:textId="3FED2701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41B9E2DA" w14:textId="30A16FF7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31782A10" w14:textId="47D426EE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160BC4DD" w14:textId="5047CFF9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0213A389" w14:textId="6A0761FE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20A743D7" w14:textId="6FCA936C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4770C2A1" w14:textId="0825B91D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2557F3DD" w14:textId="5B533F69" w:rsidR="006252F6" w:rsidRDefault="006252F6" w:rsidP="006252F6">
      <w:pPr>
        <w:rPr>
          <w:b/>
          <w:bCs/>
          <w:sz w:val="36"/>
          <w:szCs w:val="36"/>
          <w:lang w:val="el-GR"/>
        </w:rPr>
      </w:pPr>
    </w:p>
    <w:p w14:paraId="71FD3704" w14:textId="1B7AC589" w:rsidR="006252F6" w:rsidRDefault="006252F6" w:rsidP="006252F6">
      <w:pPr>
        <w:rPr>
          <w:b/>
          <w:bCs/>
          <w:sz w:val="36"/>
          <w:szCs w:val="36"/>
          <w:lang w:val="el-GR"/>
        </w:rPr>
      </w:pPr>
      <w:bookmarkStart w:id="14" w:name="Task2"/>
      <w:r w:rsidRPr="00860F01">
        <w:rPr>
          <w:b/>
          <w:bCs/>
          <w:sz w:val="36"/>
          <w:szCs w:val="36"/>
          <w:lang w:val="el-GR"/>
        </w:rPr>
        <w:t xml:space="preserve">Ερώτημα </w:t>
      </w:r>
      <w:r>
        <w:rPr>
          <w:b/>
          <w:bCs/>
          <w:sz w:val="36"/>
          <w:szCs w:val="36"/>
          <w:lang w:val="el-GR"/>
        </w:rPr>
        <w:t>2</w:t>
      </w:r>
      <w:r w:rsidRPr="00860F01">
        <w:rPr>
          <w:b/>
          <w:bCs/>
          <w:sz w:val="36"/>
          <w:szCs w:val="36"/>
          <w:lang w:val="el-GR"/>
        </w:rPr>
        <w:t>:</w:t>
      </w:r>
    </w:p>
    <w:bookmarkEnd w:id="14"/>
    <w:p w14:paraId="5F440A2E" w14:textId="54F1190F" w:rsidR="006252F6" w:rsidRDefault="006252F6" w:rsidP="006252F6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6252F6">
        <w:rPr>
          <w:sz w:val="24"/>
          <w:szCs w:val="24"/>
          <w:lang w:val="el-GR"/>
        </w:rPr>
        <w:t xml:space="preserve">Παράδειγμα στο οποίο </w:t>
      </w:r>
      <w:r>
        <w:rPr>
          <w:sz w:val="24"/>
          <w:szCs w:val="24"/>
          <w:lang w:val="el-GR"/>
        </w:rPr>
        <w:t>υπάρχουν δύο στοιχεία</w:t>
      </w:r>
      <w:r w:rsidR="00C43490" w:rsidRPr="00C43490">
        <w:rPr>
          <w:sz w:val="24"/>
          <w:szCs w:val="24"/>
          <w:lang w:val="el-GR"/>
        </w:rPr>
        <w:t xml:space="preserve"> </w:t>
      </w:r>
      <w:proofErr w:type="spellStart"/>
      <w:r w:rsidR="00C43490">
        <w:rPr>
          <w:sz w:val="24"/>
          <w:szCs w:val="24"/>
        </w:rPr>
        <w:t>RadioButton</w:t>
      </w:r>
      <w:proofErr w:type="spellEnd"/>
      <w:r>
        <w:rPr>
          <w:sz w:val="24"/>
          <w:szCs w:val="24"/>
          <w:lang w:val="el-GR"/>
        </w:rPr>
        <w:t xml:space="preserve"> με ίδιο </w:t>
      </w:r>
      <w:r>
        <w:rPr>
          <w:sz w:val="24"/>
          <w:szCs w:val="24"/>
        </w:rPr>
        <w:t>id</w:t>
      </w:r>
      <w:r w:rsidRPr="006252F6">
        <w:rPr>
          <w:sz w:val="24"/>
          <w:szCs w:val="24"/>
          <w:lang w:val="el-GR"/>
        </w:rPr>
        <w:t>: (./</w:t>
      </w:r>
      <w:proofErr w:type="spellStart"/>
      <w:r w:rsidRPr="006252F6">
        <w:rPr>
          <w:sz w:val="24"/>
          <w:szCs w:val="24"/>
        </w:rPr>
        <w:t>myParser</w:t>
      </w:r>
      <w:proofErr w:type="spellEnd"/>
      <w:r w:rsidRPr="006252F6">
        <w:rPr>
          <w:sz w:val="24"/>
          <w:szCs w:val="24"/>
          <w:lang w:val="el-GR"/>
        </w:rPr>
        <w:t>.</w:t>
      </w:r>
      <w:r w:rsidRPr="006252F6">
        <w:rPr>
          <w:sz w:val="24"/>
          <w:szCs w:val="24"/>
        </w:rPr>
        <w:t>exe</w:t>
      </w:r>
      <w:r w:rsidRPr="006252F6">
        <w:rPr>
          <w:sz w:val="24"/>
          <w:szCs w:val="24"/>
          <w:lang w:val="el-GR"/>
        </w:rPr>
        <w:t xml:space="preserve"> erotima2_a_f.</w:t>
      </w:r>
      <w:r w:rsidRPr="006252F6">
        <w:rPr>
          <w:sz w:val="24"/>
          <w:szCs w:val="24"/>
        </w:rPr>
        <w:t>txt</w:t>
      </w:r>
      <w:r w:rsidRPr="006252F6">
        <w:rPr>
          <w:sz w:val="24"/>
          <w:szCs w:val="24"/>
          <w:lang w:val="el-GR"/>
        </w:rPr>
        <w:t>)</w:t>
      </w:r>
    </w:p>
    <w:p w14:paraId="38FBC543" w14:textId="2535498E" w:rsidR="006252F6" w:rsidRPr="006252F6" w:rsidRDefault="006252F6" w:rsidP="006252F6">
      <w:pPr>
        <w:pStyle w:val="afff0"/>
        <w:rPr>
          <w:sz w:val="24"/>
          <w:szCs w:val="24"/>
          <w:lang w:val="el-GR"/>
        </w:rPr>
      </w:pPr>
    </w:p>
    <w:p w14:paraId="1D895F5C" w14:textId="647AC094" w:rsidR="006252F6" w:rsidRDefault="006252F6" w:rsidP="006252F6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D7DD9F" wp14:editId="3A74461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674620" cy="2694940"/>
            <wp:effectExtent l="0" t="0" r="0" b="0"/>
            <wp:wrapTight wrapText="bothSides">
              <wp:wrapPolygon edited="0">
                <wp:start x="0" y="0"/>
                <wp:lineTo x="0" y="21376"/>
                <wp:lineTo x="21385" y="21376"/>
                <wp:lineTo x="21385" y="0"/>
                <wp:lineTo x="0" y="0"/>
              </wp:wrapPolygon>
            </wp:wrapTight>
            <wp:docPr id="1771640711" name="Εικόνα 4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0711" name="Εικόνα 4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"/>
                    <a:stretch/>
                  </pic:blipFill>
                  <pic:spPr bwMode="auto">
                    <a:xfrm>
                      <a:off x="0" y="0"/>
                      <a:ext cx="267462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C4A90" w14:textId="77777777" w:rsidR="006252F6" w:rsidRDefault="006252F6" w:rsidP="006252F6">
      <w:pPr>
        <w:rPr>
          <w:lang w:val="el-GR"/>
        </w:rPr>
      </w:pPr>
    </w:p>
    <w:p w14:paraId="6CA34D2A" w14:textId="77777777" w:rsidR="006252F6" w:rsidRDefault="006252F6" w:rsidP="006252F6">
      <w:pPr>
        <w:rPr>
          <w:lang w:val="el-GR"/>
        </w:rPr>
      </w:pPr>
    </w:p>
    <w:p w14:paraId="1D56146A" w14:textId="77777777" w:rsidR="006252F6" w:rsidRDefault="006252F6" w:rsidP="006252F6">
      <w:pPr>
        <w:rPr>
          <w:lang w:val="el-GR"/>
        </w:rPr>
      </w:pPr>
    </w:p>
    <w:p w14:paraId="335D121C" w14:textId="77777777" w:rsidR="006252F6" w:rsidRDefault="006252F6" w:rsidP="006252F6">
      <w:pPr>
        <w:rPr>
          <w:lang w:val="el-GR"/>
        </w:rPr>
      </w:pPr>
    </w:p>
    <w:p w14:paraId="6DC04127" w14:textId="77777777" w:rsidR="006252F6" w:rsidRDefault="006252F6" w:rsidP="006252F6">
      <w:pPr>
        <w:rPr>
          <w:lang w:val="el-GR"/>
        </w:rPr>
      </w:pPr>
    </w:p>
    <w:p w14:paraId="5389E228" w14:textId="77777777" w:rsidR="006252F6" w:rsidRDefault="006252F6" w:rsidP="006252F6">
      <w:pPr>
        <w:rPr>
          <w:lang w:val="el-GR"/>
        </w:rPr>
      </w:pPr>
    </w:p>
    <w:p w14:paraId="6D43B389" w14:textId="77777777" w:rsidR="00C43490" w:rsidRDefault="00C43490" w:rsidP="00C43490">
      <w:pPr>
        <w:rPr>
          <w:lang w:val="el-GR"/>
        </w:rPr>
      </w:pPr>
    </w:p>
    <w:p w14:paraId="311D507F" w14:textId="1FBC488A" w:rsidR="00C43490" w:rsidRDefault="00C43490" w:rsidP="00C43490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bookmarkStart w:id="15" w:name="Acceptance"/>
      <w:r w:rsidRPr="00C43490">
        <w:rPr>
          <w:sz w:val="24"/>
          <w:szCs w:val="24"/>
          <w:lang w:val="el-GR"/>
        </w:rPr>
        <w:lastRenderedPageBreak/>
        <w:t xml:space="preserve">Παράδειγμα στο οποίο </w:t>
      </w:r>
      <w:r>
        <w:rPr>
          <w:sz w:val="24"/>
          <w:szCs w:val="24"/>
          <w:lang w:val="el-GR"/>
        </w:rPr>
        <w:t xml:space="preserve">όλα τα στοιχεία έχουν διαφορετικό </w:t>
      </w:r>
      <w:r>
        <w:rPr>
          <w:sz w:val="24"/>
          <w:szCs w:val="24"/>
        </w:rPr>
        <w:t>id</w:t>
      </w:r>
      <w:r w:rsidRPr="00C43490">
        <w:rPr>
          <w:sz w:val="24"/>
          <w:szCs w:val="24"/>
          <w:lang w:val="el-GR"/>
        </w:rPr>
        <w:t>: (./</w:t>
      </w:r>
      <w:proofErr w:type="spellStart"/>
      <w:r w:rsidRPr="00C43490">
        <w:rPr>
          <w:sz w:val="24"/>
          <w:szCs w:val="24"/>
        </w:rPr>
        <w:t>myParser</w:t>
      </w:r>
      <w:proofErr w:type="spellEnd"/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exe</w:t>
      </w:r>
      <w:r w:rsidRPr="00C43490">
        <w:rPr>
          <w:sz w:val="24"/>
          <w:szCs w:val="24"/>
          <w:lang w:val="el-GR"/>
        </w:rPr>
        <w:t xml:space="preserve"> erotima2_a_</w:t>
      </w:r>
      <w:r>
        <w:rPr>
          <w:sz w:val="24"/>
          <w:szCs w:val="24"/>
        </w:rPr>
        <w:t>a</w:t>
      </w:r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txt</w:t>
      </w:r>
      <w:r w:rsidRPr="00C43490">
        <w:rPr>
          <w:sz w:val="24"/>
          <w:szCs w:val="24"/>
          <w:lang w:val="el-GR"/>
        </w:rPr>
        <w:t>)</w:t>
      </w:r>
    </w:p>
    <w:bookmarkEnd w:id="15"/>
    <w:p w14:paraId="0B3D210D" w14:textId="318361CC" w:rsidR="00C43490" w:rsidRPr="00C43490" w:rsidRDefault="00C43490" w:rsidP="00C43490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C8C458" wp14:editId="6C9250A3">
            <wp:simplePos x="0" y="0"/>
            <wp:positionH relativeFrom="margin">
              <wp:align>center</wp:align>
            </wp:positionH>
            <wp:positionV relativeFrom="paragraph">
              <wp:posOffset>6046</wp:posOffset>
            </wp:positionV>
            <wp:extent cx="2870200" cy="4657090"/>
            <wp:effectExtent l="0" t="0" r="6350" b="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551920484" name="Εικόνα 5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0484" name="Εικόνα 5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" b="351"/>
                    <a:stretch/>
                  </pic:blipFill>
                  <pic:spPr bwMode="auto">
                    <a:xfrm>
                      <a:off x="0" y="0"/>
                      <a:ext cx="28702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033BA" w14:textId="77777777" w:rsidR="006252F6" w:rsidRDefault="006252F6" w:rsidP="00C43490">
      <w:pPr>
        <w:pStyle w:val="afff0"/>
        <w:rPr>
          <w:lang w:val="el-GR"/>
        </w:rPr>
      </w:pPr>
    </w:p>
    <w:p w14:paraId="09069F5C" w14:textId="77777777" w:rsidR="00C43490" w:rsidRDefault="00C43490" w:rsidP="00C43490">
      <w:pPr>
        <w:pStyle w:val="afff0"/>
        <w:rPr>
          <w:lang w:val="el-GR"/>
        </w:rPr>
      </w:pPr>
    </w:p>
    <w:p w14:paraId="7CC94C5A" w14:textId="77777777" w:rsidR="00C43490" w:rsidRDefault="00C43490" w:rsidP="00C43490">
      <w:pPr>
        <w:pStyle w:val="afff0"/>
        <w:rPr>
          <w:lang w:val="el-GR"/>
        </w:rPr>
      </w:pPr>
    </w:p>
    <w:p w14:paraId="2DEBDAE4" w14:textId="77777777" w:rsidR="00C43490" w:rsidRDefault="00C43490" w:rsidP="00C43490">
      <w:pPr>
        <w:pStyle w:val="afff0"/>
        <w:rPr>
          <w:lang w:val="el-GR"/>
        </w:rPr>
      </w:pPr>
    </w:p>
    <w:p w14:paraId="485DC207" w14:textId="77777777" w:rsidR="00C43490" w:rsidRDefault="00C43490" w:rsidP="00C43490">
      <w:pPr>
        <w:pStyle w:val="afff0"/>
        <w:rPr>
          <w:lang w:val="el-GR"/>
        </w:rPr>
      </w:pPr>
    </w:p>
    <w:p w14:paraId="47E9B85A" w14:textId="77777777" w:rsidR="00C43490" w:rsidRDefault="00C43490" w:rsidP="00C43490">
      <w:pPr>
        <w:pStyle w:val="afff0"/>
        <w:rPr>
          <w:lang w:val="el-GR"/>
        </w:rPr>
      </w:pPr>
    </w:p>
    <w:p w14:paraId="10A6A054" w14:textId="77777777" w:rsidR="00C43490" w:rsidRDefault="00C43490" w:rsidP="00C43490">
      <w:pPr>
        <w:pStyle w:val="afff0"/>
        <w:rPr>
          <w:lang w:val="el-GR"/>
        </w:rPr>
      </w:pPr>
    </w:p>
    <w:p w14:paraId="2A688FBE" w14:textId="77777777" w:rsidR="00C43490" w:rsidRDefault="00C43490" w:rsidP="00C43490">
      <w:pPr>
        <w:pStyle w:val="afff0"/>
        <w:rPr>
          <w:lang w:val="el-GR"/>
        </w:rPr>
      </w:pPr>
    </w:p>
    <w:p w14:paraId="45F76FC6" w14:textId="77777777" w:rsidR="00C43490" w:rsidRDefault="00C43490" w:rsidP="00C43490">
      <w:pPr>
        <w:pStyle w:val="afff0"/>
        <w:rPr>
          <w:lang w:val="el-GR"/>
        </w:rPr>
      </w:pPr>
    </w:p>
    <w:p w14:paraId="35DBD784" w14:textId="77777777" w:rsidR="00C43490" w:rsidRDefault="00C43490" w:rsidP="00C43490">
      <w:pPr>
        <w:pStyle w:val="afff0"/>
        <w:rPr>
          <w:lang w:val="el-GR"/>
        </w:rPr>
      </w:pPr>
    </w:p>
    <w:p w14:paraId="4D795278" w14:textId="77777777" w:rsidR="00C43490" w:rsidRDefault="00C43490" w:rsidP="00C43490">
      <w:pPr>
        <w:pStyle w:val="afff0"/>
        <w:rPr>
          <w:lang w:val="el-GR"/>
        </w:rPr>
      </w:pPr>
    </w:p>
    <w:p w14:paraId="1FA59560" w14:textId="77777777" w:rsidR="00C43490" w:rsidRDefault="00C43490" w:rsidP="00C43490">
      <w:pPr>
        <w:pStyle w:val="afff0"/>
        <w:rPr>
          <w:lang w:val="el-GR"/>
        </w:rPr>
      </w:pPr>
    </w:p>
    <w:p w14:paraId="3C8E857D" w14:textId="77777777" w:rsidR="00C43490" w:rsidRDefault="00C43490" w:rsidP="00C43490">
      <w:pPr>
        <w:pStyle w:val="afff0"/>
        <w:rPr>
          <w:lang w:val="el-GR"/>
        </w:rPr>
      </w:pPr>
    </w:p>
    <w:p w14:paraId="236C0671" w14:textId="77777777" w:rsidR="00C43490" w:rsidRDefault="00C43490" w:rsidP="00C43490">
      <w:pPr>
        <w:pStyle w:val="afff0"/>
        <w:rPr>
          <w:lang w:val="el-GR"/>
        </w:rPr>
      </w:pPr>
    </w:p>
    <w:p w14:paraId="6A3D2284" w14:textId="77777777" w:rsidR="00C43490" w:rsidRDefault="00C43490" w:rsidP="00C43490">
      <w:pPr>
        <w:pStyle w:val="afff0"/>
        <w:rPr>
          <w:lang w:val="el-GR"/>
        </w:rPr>
      </w:pPr>
    </w:p>
    <w:p w14:paraId="3BBFD87C" w14:textId="77777777" w:rsidR="00C43490" w:rsidRDefault="00C43490" w:rsidP="00C43490">
      <w:pPr>
        <w:pStyle w:val="afff0"/>
        <w:rPr>
          <w:lang w:val="el-GR"/>
        </w:rPr>
      </w:pPr>
    </w:p>
    <w:p w14:paraId="5487BE51" w14:textId="77777777" w:rsidR="00C43490" w:rsidRDefault="00C43490" w:rsidP="00C43490">
      <w:pPr>
        <w:pStyle w:val="afff0"/>
        <w:rPr>
          <w:lang w:val="el-GR"/>
        </w:rPr>
      </w:pPr>
    </w:p>
    <w:p w14:paraId="76A6C824" w14:textId="77777777" w:rsidR="00C43490" w:rsidRDefault="00C43490" w:rsidP="00C43490">
      <w:pPr>
        <w:pStyle w:val="afff0"/>
        <w:rPr>
          <w:lang w:val="el-GR"/>
        </w:rPr>
      </w:pPr>
    </w:p>
    <w:p w14:paraId="2ADB9D75" w14:textId="77777777" w:rsidR="00C43490" w:rsidRDefault="00C43490" w:rsidP="00C43490">
      <w:pPr>
        <w:pStyle w:val="afff0"/>
        <w:rPr>
          <w:lang w:val="el-GR"/>
        </w:rPr>
      </w:pPr>
    </w:p>
    <w:p w14:paraId="01762F2A" w14:textId="77777777" w:rsidR="00C43490" w:rsidRDefault="00C43490" w:rsidP="00C43490">
      <w:pPr>
        <w:pStyle w:val="afff0"/>
        <w:rPr>
          <w:lang w:val="el-GR"/>
        </w:rPr>
      </w:pPr>
    </w:p>
    <w:p w14:paraId="37670BD2" w14:textId="77777777" w:rsidR="00C43490" w:rsidRDefault="00C43490" w:rsidP="00C43490">
      <w:pPr>
        <w:pStyle w:val="afff0"/>
        <w:rPr>
          <w:lang w:val="el-GR"/>
        </w:rPr>
      </w:pPr>
    </w:p>
    <w:p w14:paraId="53EA1CF4" w14:textId="77777777" w:rsidR="00C43490" w:rsidRDefault="00C43490" w:rsidP="00C43490">
      <w:pPr>
        <w:pStyle w:val="afff0"/>
        <w:rPr>
          <w:lang w:val="el-GR"/>
        </w:rPr>
      </w:pPr>
    </w:p>
    <w:p w14:paraId="727559E2" w14:textId="77777777" w:rsidR="00C43490" w:rsidRDefault="00C43490" w:rsidP="00C43490">
      <w:pPr>
        <w:pStyle w:val="afff0"/>
        <w:rPr>
          <w:lang w:val="el-GR"/>
        </w:rPr>
      </w:pPr>
    </w:p>
    <w:p w14:paraId="0911A605" w14:textId="3D08A2F9" w:rsidR="00C43490" w:rsidRDefault="00C43490" w:rsidP="00C43490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t xml:space="preserve">Παράδειγμα στο οποίο το </w:t>
      </w:r>
      <w:r w:rsidRPr="00C43490">
        <w:rPr>
          <w:sz w:val="24"/>
          <w:szCs w:val="24"/>
        </w:rPr>
        <w:t>Attribute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>_</w:t>
      </w:r>
      <w:r w:rsidRPr="00C43490">
        <w:rPr>
          <w:sz w:val="24"/>
          <w:szCs w:val="24"/>
        </w:rPr>
        <w:t>width</w:t>
      </w:r>
      <w:r w:rsidRPr="00C43490">
        <w:rPr>
          <w:sz w:val="24"/>
          <w:szCs w:val="24"/>
          <w:lang w:val="el-GR"/>
        </w:rPr>
        <w:t xml:space="preserve"> του </w:t>
      </w:r>
      <w:r w:rsidRPr="00C43490">
        <w:rPr>
          <w:sz w:val="24"/>
          <w:szCs w:val="24"/>
        </w:rPr>
        <w:t>Linear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 xml:space="preserve"> παίρνει την τιμή 0: (./</w:t>
      </w:r>
      <w:proofErr w:type="spellStart"/>
      <w:r w:rsidRPr="00C43490">
        <w:rPr>
          <w:sz w:val="24"/>
          <w:szCs w:val="24"/>
        </w:rPr>
        <w:t>myParser</w:t>
      </w:r>
      <w:proofErr w:type="spellEnd"/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exe</w:t>
      </w:r>
      <w:r w:rsidRPr="00C43490">
        <w:rPr>
          <w:sz w:val="24"/>
          <w:szCs w:val="24"/>
          <w:lang w:val="el-GR"/>
        </w:rPr>
        <w:t xml:space="preserve"> erotima2_b_f.</w:t>
      </w:r>
      <w:r w:rsidRPr="00C43490">
        <w:rPr>
          <w:sz w:val="24"/>
          <w:szCs w:val="24"/>
        </w:rPr>
        <w:t>txt</w:t>
      </w:r>
      <w:r w:rsidRPr="00C43490">
        <w:rPr>
          <w:sz w:val="24"/>
          <w:szCs w:val="24"/>
          <w:lang w:val="el-GR"/>
        </w:rPr>
        <w:t>)</w:t>
      </w:r>
    </w:p>
    <w:p w14:paraId="15A443AB" w14:textId="4DBF366C" w:rsidR="00C43490" w:rsidRPr="00C43490" w:rsidRDefault="00C43490" w:rsidP="00C43490">
      <w:pPr>
        <w:pStyle w:val="afff0"/>
        <w:rPr>
          <w:sz w:val="24"/>
          <w:szCs w:val="24"/>
          <w:lang w:val="el-GR"/>
        </w:rPr>
      </w:pPr>
    </w:p>
    <w:p w14:paraId="562A9D42" w14:textId="3B97BD7A" w:rsidR="00C43490" w:rsidRDefault="00C43490" w:rsidP="00C43490">
      <w:pPr>
        <w:pStyle w:val="afff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137977" wp14:editId="474CCEE8">
            <wp:simplePos x="0" y="0"/>
            <wp:positionH relativeFrom="margin">
              <wp:align>center</wp:align>
            </wp:positionH>
            <wp:positionV relativeFrom="paragraph">
              <wp:posOffset>8973</wp:posOffset>
            </wp:positionV>
            <wp:extent cx="5120005" cy="683812"/>
            <wp:effectExtent l="0" t="0" r="4445" b="2540"/>
            <wp:wrapTight wrapText="bothSides">
              <wp:wrapPolygon edited="0">
                <wp:start x="0" y="0"/>
                <wp:lineTo x="0" y="21078"/>
                <wp:lineTo x="21538" y="21078"/>
                <wp:lineTo x="21538" y="0"/>
                <wp:lineTo x="0" y="0"/>
              </wp:wrapPolygon>
            </wp:wrapTight>
            <wp:docPr id="1870436396" name="Εικόνα 7" descr="Εικόνα που περιέχει κείμενο, στιγμιότυπο οθόνης, γραμματοσειρά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36396" name="Εικόνα 7" descr="Εικόνα που περιέχει κείμενο, στιγμιότυπο οθόνης, γραμματοσειρά, μαύ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b="4438"/>
                    <a:stretch/>
                  </pic:blipFill>
                  <pic:spPr bwMode="auto">
                    <a:xfrm>
                      <a:off x="0" y="0"/>
                      <a:ext cx="5120005" cy="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604B82" w14:textId="77777777" w:rsidR="00C43490" w:rsidRDefault="00C43490" w:rsidP="00C43490">
      <w:pPr>
        <w:pStyle w:val="afff0"/>
        <w:rPr>
          <w:lang w:val="el-GR"/>
        </w:rPr>
      </w:pPr>
    </w:p>
    <w:p w14:paraId="2B42BF68" w14:textId="77777777" w:rsidR="00C43490" w:rsidRDefault="00C43490" w:rsidP="00C43490">
      <w:pPr>
        <w:pStyle w:val="afff0"/>
        <w:rPr>
          <w:lang w:val="el-GR"/>
        </w:rPr>
      </w:pPr>
    </w:p>
    <w:p w14:paraId="63E46231" w14:textId="77777777" w:rsidR="00C43490" w:rsidRDefault="00C43490" w:rsidP="00C43490">
      <w:pPr>
        <w:pStyle w:val="afff0"/>
        <w:rPr>
          <w:lang w:val="el-GR"/>
        </w:rPr>
      </w:pPr>
    </w:p>
    <w:p w14:paraId="3DE801FC" w14:textId="2B1CDC3A" w:rsidR="00C43490" w:rsidRDefault="00C43490" w:rsidP="00C43490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t xml:space="preserve">Παράδειγμα στο οποίο το </w:t>
      </w:r>
      <w:r w:rsidRPr="00C43490">
        <w:rPr>
          <w:sz w:val="24"/>
          <w:szCs w:val="24"/>
        </w:rPr>
        <w:t>Attribute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>_</w:t>
      </w:r>
      <w:r w:rsidRPr="00C43490">
        <w:rPr>
          <w:sz w:val="24"/>
          <w:szCs w:val="24"/>
        </w:rPr>
        <w:t>width</w:t>
      </w:r>
      <w:r w:rsidRPr="00C43490">
        <w:rPr>
          <w:sz w:val="24"/>
          <w:szCs w:val="24"/>
          <w:lang w:val="el-GR"/>
        </w:rPr>
        <w:t xml:space="preserve"> του </w:t>
      </w:r>
      <w:r w:rsidRPr="00C43490">
        <w:rPr>
          <w:sz w:val="24"/>
          <w:szCs w:val="24"/>
        </w:rPr>
        <w:t>Linear</w:t>
      </w:r>
      <w:r w:rsidRPr="00C43490">
        <w:rPr>
          <w:sz w:val="24"/>
          <w:szCs w:val="24"/>
          <w:lang w:val="el-GR"/>
        </w:rPr>
        <w:t xml:space="preserve"> </w:t>
      </w:r>
      <w:r w:rsidRPr="00C43490">
        <w:rPr>
          <w:sz w:val="24"/>
          <w:szCs w:val="24"/>
        </w:rPr>
        <w:t>Layout</w:t>
      </w:r>
      <w:r w:rsidRPr="00C43490">
        <w:rPr>
          <w:sz w:val="24"/>
          <w:szCs w:val="24"/>
          <w:lang w:val="el-GR"/>
        </w:rPr>
        <w:t xml:space="preserve"> παίρνει </w:t>
      </w:r>
      <w:r w:rsidR="00B929CA">
        <w:rPr>
          <w:sz w:val="24"/>
          <w:szCs w:val="24"/>
          <w:lang w:val="el-GR"/>
        </w:rPr>
        <w:t>αποδεκτή τιμή</w:t>
      </w:r>
      <w:r w:rsidR="00B929CA" w:rsidRPr="00B929CA">
        <w:rPr>
          <w:sz w:val="24"/>
          <w:szCs w:val="24"/>
          <w:lang w:val="el-GR"/>
        </w:rPr>
        <w:t xml:space="preserve"> </w:t>
      </w:r>
      <w:r w:rsidR="00B929CA">
        <w:rPr>
          <w:sz w:val="24"/>
          <w:szCs w:val="24"/>
          <w:lang w:val="el-GR"/>
        </w:rPr>
        <w:t>(ίδιο με παραπάνω)</w:t>
      </w:r>
      <w:r w:rsidRPr="00C43490">
        <w:rPr>
          <w:sz w:val="24"/>
          <w:szCs w:val="24"/>
          <w:lang w:val="el-GR"/>
        </w:rPr>
        <w:t xml:space="preserve">: </w:t>
      </w:r>
      <w:hyperlink w:anchor="Acceptance" w:history="1">
        <w:r w:rsidRPr="00B929CA">
          <w:rPr>
            <w:rStyle w:val="-"/>
            <w:sz w:val="24"/>
            <w:szCs w:val="24"/>
            <w:lang w:val="el-GR"/>
          </w:rPr>
          <w:t>(./</w:t>
        </w:r>
        <w:proofErr w:type="spellStart"/>
        <w:r w:rsidRPr="00B929CA">
          <w:rPr>
            <w:rStyle w:val="-"/>
            <w:sz w:val="24"/>
            <w:szCs w:val="24"/>
          </w:rPr>
          <w:t>myParser</w:t>
        </w:r>
        <w:proofErr w:type="spellEnd"/>
        <w:r w:rsidRPr="00B929CA">
          <w:rPr>
            <w:rStyle w:val="-"/>
            <w:sz w:val="24"/>
            <w:szCs w:val="24"/>
            <w:lang w:val="el-GR"/>
          </w:rPr>
          <w:t>.</w:t>
        </w:r>
        <w:r w:rsidRPr="00B929CA">
          <w:rPr>
            <w:rStyle w:val="-"/>
            <w:sz w:val="24"/>
            <w:szCs w:val="24"/>
          </w:rPr>
          <w:t>exe</w:t>
        </w:r>
        <w:r w:rsidRPr="00B929CA">
          <w:rPr>
            <w:rStyle w:val="-"/>
            <w:sz w:val="24"/>
            <w:szCs w:val="24"/>
            <w:lang w:val="el-GR"/>
          </w:rPr>
          <w:t xml:space="preserve"> erotima2_b_</w:t>
        </w:r>
        <w:r w:rsidR="00B929CA" w:rsidRPr="00B929CA">
          <w:rPr>
            <w:rStyle w:val="-"/>
            <w:sz w:val="24"/>
            <w:szCs w:val="24"/>
          </w:rPr>
          <w:t>a</w:t>
        </w:r>
        <w:r w:rsidRPr="00B929CA">
          <w:rPr>
            <w:rStyle w:val="-"/>
            <w:sz w:val="24"/>
            <w:szCs w:val="24"/>
            <w:lang w:val="el-GR"/>
          </w:rPr>
          <w:t>.</w:t>
        </w:r>
        <w:r w:rsidRPr="00B929CA">
          <w:rPr>
            <w:rStyle w:val="-"/>
            <w:sz w:val="24"/>
            <w:szCs w:val="24"/>
          </w:rPr>
          <w:t>txt</w:t>
        </w:r>
        <w:r w:rsidRPr="00B929CA">
          <w:rPr>
            <w:rStyle w:val="-"/>
            <w:sz w:val="24"/>
            <w:szCs w:val="24"/>
            <w:lang w:val="el-GR"/>
          </w:rPr>
          <w:t>)</w:t>
        </w:r>
      </w:hyperlink>
    </w:p>
    <w:p w14:paraId="7265155C" w14:textId="77777777" w:rsidR="00B929CA" w:rsidRDefault="00B929CA" w:rsidP="00B929CA">
      <w:pPr>
        <w:rPr>
          <w:sz w:val="24"/>
          <w:szCs w:val="24"/>
          <w:lang w:val="el-GR"/>
        </w:rPr>
      </w:pPr>
    </w:p>
    <w:p w14:paraId="1CCE8D3D" w14:textId="77777777" w:rsidR="00B929CA" w:rsidRDefault="00B929CA" w:rsidP="00B929CA">
      <w:pPr>
        <w:rPr>
          <w:sz w:val="24"/>
          <w:szCs w:val="24"/>
          <w:lang w:val="el-GR"/>
        </w:rPr>
      </w:pPr>
    </w:p>
    <w:p w14:paraId="4160B15E" w14:textId="77777777" w:rsidR="00B929CA" w:rsidRPr="00B929CA" w:rsidRDefault="00B929CA" w:rsidP="00B929CA">
      <w:pPr>
        <w:rPr>
          <w:sz w:val="24"/>
          <w:szCs w:val="24"/>
          <w:lang w:val="el-GR"/>
        </w:rPr>
      </w:pPr>
    </w:p>
    <w:p w14:paraId="149DFA49" w14:textId="540F9F93" w:rsidR="00B929CA" w:rsidRPr="00B929CA" w:rsidRDefault="00B929CA" w:rsidP="00B929CA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C43490">
        <w:rPr>
          <w:sz w:val="24"/>
          <w:szCs w:val="24"/>
          <w:lang w:val="el-GR"/>
        </w:rPr>
        <w:lastRenderedPageBreak/>
        <w:t xml:space="preserve">Παράδειγμα στο οποίο το </w:t>
      </w:r>
      <w:r w:rsidRPr="00C43490">
        <w:rPr>
          <w:sz w:val="24"/>
          <w:szCs w:val="24"/>
        </w:rPr>
        <w:t>Attribute</w:t>
      </w:r>
      <w:r w:rsidRPr="00C4349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Padding</w:t>
      </w:r>
      <w:r w:rsidRPr="00C43490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ImageView</w:t>
      </w:r>
      <w:proofErr w:type="spellEnd"/>
      <w:r w:rsidRPr="00C43490">
        <w:rPr>
          <w:sz w:val="24"/>
          <w:szCs w:val="24"/>
          <w:lang w:val="el-GR"/>
        </w:rPr>
        <w:t xml:space="preserve"> παίρνει την τιμή 0:</w:t>
      </w:r>
      <w:r>
        <w:rPr>
          <w:sz w:val="24"/>
          <w:szCs w:val="24"/>
          <w:lang w:val="el-GR"/>
        </w:rPr>
        <w:t xml:space="preserve"> (</w:t>
      </w:r>
      <w:r w:rsidRPr="00C43490">
        <w:rPr>
          <w:sz w:val="24"/>
          <w:szCs w:val="24"/>
          <w:lang w:val="el-GR"/>
        </w:rPr>
        <w:t>./</w:t>
      </w:r>
      <w:proofErr w:type="spellStart"/>
      <w:r w:rsidRPr="00C43490">
        <w:rPr>
          <w:sz w:val="24"/>
          <w:szCs w:val="24"/>
        </w:rPr>
        <w:t>myParser</w:t>
      </w:r>
      <w:proofErr w:type="spellEnd"/>
      <w:r w:rsidRPr="00C43490">
        <w:rPr>
          <w:sz w:val="24"/>
          <w:szCs w:val="24"/>
          <w:lang w:val="el-GR"/>
        </w:rPr>
        <w:t>.</w:t>
      </w:r>
      <w:r w:rsidRPr="00C43490">
        <w:rPr>
          <w:sz w:val="24"/>
          <w:szCs w:val="24"/>
        </w:rPr>
        <w:t>exe</w:t>
      </w:r>
      <w:r w:rsidRPr="00C43490">
        <w:rPr>
          <w:sz w:val="24"/>
          <w:szCs w:val="24"/>
          <w:lang w:val="el-GR"/>
        </w:rPr>
        <w:t xml:space="preserve"> </w:t>
      </w:r>
      <w:r w:rsidRPr="00B929CA">
        <w:rPr>
          <w:sz w:val="24"/>
          <w:szCs w:val="24"/>
          <w:lang w:val="el-GR"/>
        </w:rPr>
        <w:t>erotima2_c_f</w:t>
      </w:r>
      <w:r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txt</w:t>
      </w:r>
      <w:r w:rsidRPr="00B929CA">
        <w:rPr>
          <w:sz w:val="24"/>
          <w:szCs w:val="24"/>
          <w:lang w:val="el-GR"/>
        </w:rPr>
        <w:t>)</w:t>
      </w:r>
    </w:p>
    <w:p w14:paraId="1B0451E3" w14:textId="536927AD" w:rsidR="00C43490" w:rsidRPr="00B929CA" w:rsidRDefault="00972CF2" w:rsidP="00B929CA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FEA2EE" wp14:editId="27182416">
            <wp:simplePos x="0" y="0"/>
            <wp:positionH relativeFrom="margin">
              <wp:align>center</wp:align>
            </wp:positionH>
            <wp:positionV relativeFrom="paragraph">
              <wp:posOffset>8399</wp:posOffset>
            </wp:positionV>
            <wp:extent cx="2743835" cy="3872865"/>
            <wp:effectExtent l="0" t="0" r="0" b="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27364899" name="Εικόνα 8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4899" name="Εικόνα 8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b="585"/>
                    <a:stretch/>
                  </pic:blipFill>
                  <pic:spPr bwMode="auto">
                    <a:xfrm>
                      <a:off x="0" y="0"/>
                      <a:ext cx="274383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E108A" w14:textId="41597341" w:rsidR="00C43490" w:rsidRDefault="00C43490" w:rsidP="00C43490">
      <w:pPr>
        <w:pStyle w:val="afff0"/>
        <w:rPr>
          <w:lang w:val="el-GR"/>
        </w:rPr>
      </w:pPr>
    </w:p>
    <w:p w14:paraId="49035CCC" w14:textId="77777777" w:rsidR="00C43490" w:rsidRDefault="00C43490" w:rsidP="00C43490">
      <w:pPr>
        <w:pStyle w:val="afff0"/>
        <w:rPr>
          <w:lang w:val="el-GR"/>
        </w:rPr>
      </w:pPr>
    </w:p>
    <w:p w14:paraId="5F2BCE27" w14:textId="77777777" w:rsidR="00C43490" w:rsidRDefault="00C43490" w:rsidP="00C43490">
      <w:pPr>
        <w:pStyle w:val="afff0"/>
        <w:rPr>
          <w:lang w:val="el-GR"/>
        </w:rPr>
      </w:pPr>
    </w:p>
    <w:p w14:paraId="7DAC9922" w14:textId="77777777" w:rsidR="00C43490" w:rsidRDefault="00C43490" w:rsidP="00C43490">
      <w:pPr>
        <w:pStyle w:val="afff0"/>
        <w:rPr>
          <w:lang w:val="el-GR"/>
        </w:rPr>
      </w:pPr>
    </w:p>
    <w:p w14:paraId="5D3D1AAE" w14:textId="77777777" w:rsidR="00C43490" w:rsidRDefault="00C43490" w:rsidP="00C43490">
      <w:pPr>
        <w:pStyle w:val="afff0"/>
        <w:rPr>
          <w:lang w:val="el-GR"/>
        </w:rPr>
      </w:pPr>
    </w:p>
    <w:p w14:paraId="7A7D39FF" w14:textId="77777777" w:rsidR="00C43490" w:rsidRDefault="00C43490" w:rsidP="00C43490">
      <w:pPr>
        <w:pStyle w:val="afff0"/>
        <w:rPr>
          <w:lang w:val="el-GR"/>
        </w:rPr>
      </w:pPr>
    </w:p>
    <w:p w14:paraId="3ED33607" w14:textId="77777777" w:rsidR="00C43490" w:rsidRDefault="00C43490" w:rsidP="00C43490">
      <w:pPr>
        <w:pStyle w:val="afff0"/>
        <w:rPr>
          <w:lang w:val="el-GR"/>
        </w:rPr>
      </w:pPr>
    </w:p>
    <w:p w14:paraId="089E3C34" w14:textId="3A75A9EF" w:rsidR="00C43490" w:rsidRDefault="00C43490" w:rsidP="00C43490">
      <w:pPr>
        <w:pStyle w:val="afff0"/>
        <w:rPr>
          <w:lang w:val="el-GR"/>
        </w:rPr>
      </w:pPr>
    </w:p>
    <w:p w14:paraId="58A4147B" w14:textId="77777777" w:rsidR="00C43490" w:rsidRDefault="00C43490" w:rsidP="00C43490">
      <w:pPr>
        <w:pStyle w:val="afff0"/>
        <w:rPr>
          <w:lang w:val="el-GR"/>
        </w:rPr>
      </w:pPr>
    </w:p>
    <w:p w14:paraId="4349D0E5" w14:textId="77777777" w:rsidR="00C43490" w:rsidRDefault="00C43490" w:rsidP="00C43490">
      <w:pPr>
        <w:pStyle w:val="afff0"/>
        <w:rPr>
          <w:lang w:val="el-GR"/>
        </w:rPr>
      </w:pPr>
    </w:p>
    <w:p w14:paraId="3E3F9001" w14:textId="5C3F3696" w:rsidR="00972CF2" w:rsidRDefault="00972CF2" w:rsidP="00C43490">
      <w:pPr>
        <w:pStyle w:val="afff0"/>
        <w:rPr>
          <w:lang w:val="el-GR"/>
        </w:rPr>
      </w:pPr>
    </w:p>
    <w:p w14:paraId="0FEB6BA0" w14:textId="77777777" w:rsidR="00972CF2" w:rsidRDefault="00972CF2" w:rsidP="00C43490">
      <w:pPr>
        <w:pStyle w:val="afff0"/>
        <w:rPr>
          <w:lang w:val="el-GR"/>
        </w:rPr>
      </w:pPr>
    </w:p>
    <w:p w14:paraId="0AE6CE09" w14:textId="3B631C02" w:rsidR="00972CF2" w:rsidRDefault="00972CF2" w:rsidP="00C43490">
      <w:pPr>
        <w:pStyle w:val="afff0"/>
        <w:rPr>
          <w:lang w:val="el-GR"/>
        </w:rPr>
      </w:pPr>
    </w:p>
    <w:p w14:paraId="2E143725" w14:textId="5321ED56" w:rsidR="00972CF2" w:rsidRDefault="00972CF2" w:rsidP="00C43490">
      <w:pPr>
        <w:pStyle w:val="afff0"/>
        <w:rPr>
          <w:lang w:val="el-GR"/>
        </w:rPr>
      </w:pPr>
    </w:p>
    <w:p w14:paraId="4C0E208E" w14:textId="63529C8D" w:rsidR="00972CF2" w:rsidRDefault="00972CF2" w:rsidP="00C43490">
      <w:pPr>
        <w:pStyle w:val="afff0"/>
        <w:rPr>
          <w:lang w:val="el-GR"/>
        </w:rPr>
      </w:pPr>
    </w:p>
    <w:p w14:paraId="0EFA636D" w14:textId="3909FC61" w:rsidR="00972CF2" w:rsidRDefault="00972CF2" w:rsidP="00C43490">
      <w:pPr>
        <w:pStyle w:val="afff0"/>
        <w:rPr>
          <w:lang w:val="el-GR"/>
        </w:rPr>
      </w:pPr>
    </w:p>
    <w:p w14:paraId="3CEBBE3B" w14:textId="07B33FBE" w:rsidR="00972CF2" w:rsidRDefault="00972CF2" w:rsidP="00C43490">
      <w:pPr>
        <w:pStyle w:val="afff0"/>
        <w:rPr>
          <w:lang w:val="el-GR"/>
        </w:rPr>
      </w:pPr>
    </w:p>
    <w:p w14:paraId="4E6E7526" w14:textId="7A63A5B1" w:rsidR="00972CF2" w:rsidRDefault="00972CF2" w:rsidP="00C43490">
      <w:pPr>
        <w:pStyle w:val="afff0"/>
        <w:rPr>
          <w:lang w:val="el-GR"/>
        </w:rPr>
      </w:pPr>
    </w:p>
    <w:p w14:paraId="20FD40D1" w14:textId="1FA08ABD" w:rsidR="00972CF2" w:rsidRDefault="00972CF2" w:rsidP="00C43490">
      <w:pPr>
        <w:pStyle w:val="afff0"/>
        <w:rPr>
          <w:lang w:val="el-GR"/>
        </w:rPr>
      </w:pPr>
    </w:p>
    <w:p w14:paraId="26561F65" w14:textId="168B42B1" w:rsidR="00972CF2" w:rsidRDefault="00972CF2" w:rsidP="00C43490">
      <w:pPr>
        <w:pStyle w:val="afff0"/>
        <w:rPr>
          <w:lang w:val="el-GR"/>
        </w:rPr>
      </w:pPr>
    </w:p>
    <w:p w14:paraId="6A82DE18" w14:textId="65FB918A" w:rsidR="00972CF2" w:rsidRDefault="00972CF2" w:rsidP="00C43490">
      <w:pPr>
        <w:pStyle w:val="afff0"/>
        <w:rPr>
          <w:lang w:val="el-GR"/>
        </w:rPr>
      </w:pPr>
    </w:p>
    <w:p w14:paraId="7C22F596" w14:textId="7B4F996E" w:rsidR="00C43490" w:rsidRDefault="00C43490" w:rsidP="00C43490">
      <w:pPr>
        <w:pStyle w:val="afff0"/>
        <w:rPr>
          <w:lang w:val="el-GR"/>
        </w:rPr>
      </w:pPr>
    </w:p>
    <w:p w14:paraId="6984423C" w14:textId="68286E48" w:rsidR="00972CF2" w:rsidRPr="00972CF2" w:rsidRDefault="00972CF2" w:rsidP="00972CF2">
      <w:pPr>
        <w:pStyle w:val="afff0"/>
        <w:numPr>
          <w:ilvl w:val="0"/>
          <w:numId w:val="34"/>
        </w:numPr>
        <w:rPr>
          <w:color w:val="0563C1" w:themeColor="hyperlink"/>
          <w:sz w:val="24"/>
          <w:szCs w:val="24"/>
          <w:u w:val="single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Padding</w:t>
      </w:r>
      <w:r w:rsidRPr="00972CF2">
        <w:rPr>
          <w:sz w:val="24"/>
          <w:szCs w:val="24"/>
          <w:lang w:val="el-GR"/>
        </w:rPr>
        <w:t xml:space="preserve"> του </w:t>
      </w:r>
      <w:proofErr w:type="spellStart"/>
      <w:r w:rsidRPr="00972CF2">
        <w:rPr>
          <w:sz w:val="24"/>
          <w:szCs w:val="24"/>
        </w:rPr>
        <w:t>ImageView</w:t>
      </w:r>
      <w:proofErr w:type="spellEnd"/>
      <w:r w:rsidRPr="00972CF2">
        <w:rPr>
          <w:sz w:val="24"/>
          <w:szCs w:val="24"/>
          <w:lang w:val="el-GR"/>
        </w:rPr>
        <w:t xml:space="preserve"> παίρνει αποδεκτή τιμή (ίδιο με παραπάνω): </w:t>
      </w:r>
      <w:hyperlink w:anchor="Acceptance" w:history="1">
        <w:r w:rsidRPr="00972CF2">
          <w:rPr>
            <w:rStyle w:val="-"/>
            <w:sz w:val="24"/>
            <w:szCs w:val="24"/>
            <w:lang w:val="el-GR"/>
          </w:rPr>
          <w:t>(./</w:t>
        </w:r>
        <w:proofErr w:type="spellStart"/>
        <w:r w:rsidRPr="00972CF2">
          <w:rPr>
            <w:rStyle w:val="-"/>
            <w:sz w:val="24"/>
            <w:szCs w:val="24"/>
          </w:rPr>
          <w:t>myParser</w:t>
        </w:r>
        <w:proofErr w:type="spellEnd"/>
        <w:r w:rsidRPr="00972CF2">
          <w:rPr>
            <w:rStyle w:val="-"/>
            <w:sz w:val="24"/>
            <w:szCs w:val="24"/>
            <w:lang w:val="el-GR"/>
          </w:rPr>
          <w:t>.</w:t>
        </w:r>
        <w:r w:rsidRPr="00972CF2">
          <w:rPr>
            <w:rStyle w:val="-"/>
            <w:sz w:val="24"/>
            <w:szCs w:val="24"/>
          </w:rPr>
          <w:t>exe</w:t>
        </w:r>
        <w:r w:rsidRPr="00972CF2">
          <w:rPr>
            <w:rStyle w:val="-"/>
            <w:sz w:val="24"/>
            <w:szCs w:val="24"/>
            <w:lang w:val="el-GR"/>
          </w:rPr>
          <w:t xml:space="preserve"> erotima2_c_a.</w:t>
        </w:r>
        <w:r w:rsidRPr="00972CF2">
          <w:rPr>
            <w:rStyle w:val="-"/>
            <w:sz w:val="24"/>
            <w:szCs w:val="24"/>
          </w:rPr>
          <w:t>txt</w:t>
        </w:r>
        <w:r w:rsidRPr="00972CF2">
          <w:rPr>
            <w:rStyle w:val="-"/>
            <w:sz w:val="24"/>
            <w:szCs w:val="24"/>
            <w:lang w:val="el-GR"/>
          </w:rPr>
          <w:t>)</w:t>
        </w:r>
      </w:hyperlink>
    </w:p>
    <w:p w14:paraId="6F2A86A6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19FB6172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D1728B7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5AE9108E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6A92849E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D8ABC91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D940344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37AF2298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240C39EA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7207E4A0" w14:textId="77777777" w:rsid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67B7F179" w14:textId="77777777" w:rsidR="00972CF2" w:rsidRPr="00972CF2" w:rsidRDefault="00972CF2" w:rsidP="00972CF2">
      <w:pPr>
        <w:pStyle w:val="afff0"/>
        <w:rPr>
          <w:color w:val="0563C1" w:themeColor="hyperlink"/>
          <w:sz w:val="24"/>
          <w:szCs w:val="24"/>
          <w:u w:val="single"/>
          <w:lang w:val="el-GR"/>
        </w:rPr>
      </w:pPr>
    </w:p>
    <w:p w14:paraId="439DB849" w14:textId="2B3A69C3" w:rsidR="00972CF2" w:rsidRDefault="00972CF2" w:rsidP="00972CF2">
      <w:pPr>
        <w:pStyle w:val="afff0"/>
        <w:numPr>
          <w:ilvl w:val="0"/>
          <w:numId w:val="34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lastRenderedPageBreak/>
        <w:t xml:space="preserve">Παράδειγμα στο οποίο το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Progress</w:t>
      </w:r>
      <w:r w:rsidRPr="00972CF2">
        <w:rPr>
          <w:sz w:val="24"/>
          <w:szCs w:val="24"/>
          <w:lang w:val="el-GR"/>
        </w:rPr>
        <w:t xml:space="preserve"> του </w:t>
      </w:r>
      <w:proofErr w:type="spellStart"/>
      <w:r w:rsidRPr="00972CF2">
        <w:rPr>
          <w:sz w:val="24"/>
          <w:szCs w:val="24"/>
        </w:rPr>
        <w:t>ProgressBar</w:t>
      </w:r>
      <w:proofErr w:type="spellEnd"/>
      <w:r w:rsidRPr="00972CF2">
        <w:rPr>
          <w:sz w:val="24"/>
          <w:szCs w:val="24"/>
          <w:lang w:val="el-GR"/>
        </w:rPr>
        <w:t xml:space="preserve"> παίρνει την τιμή 8, ενώ θα έπρεπε να πάρει τιμές από 0 </w:t>
      </w:r>
      <w:proofErr w:type="spellStart"/>
      <w:r w:rsidRPr="00972CF2">
        <w:rPr>
          <w:sz w:val="24"/>
          <w:szCs w:val="24"/>
          <w:lang w:val="el-GR"/>
        </w:rPr>
        <w:t>εώς</w:t>
      </w:r>
      <w:proofErr w:type="spellEnd"/>
      <w:r w:rsidRPr="00972CF2">
        <w:rPr>
          <w:sz w:val="24"/>
          <w:szCs w:val="24"/>
          <w:lang w:val="el-GR"/>
        </w:rPr>
        <w:t xml:space="preserve"> 3 λόγω της τιμής του </w:t>
      </w:r>
      <w:r w:rsidRPr="00972CF2">
        <w:rPr>
          <w:sz w:val="24"/>
          <w:szCs w:val="24"/>
        </w:rPr>
        <w:t>Max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που είναι ίση με 3: (./</w:t>
      </w:r>
      <w:proofErr w:type="spellStart"/>
      <w:r w:rsidRPr="00972CF2">
        <w:rPr>
          <w:sz w:val="24"/>
          <w:szCs w:val="24"/>
        </w:rPr>
        <w:t>myParser</w:t>
      </w:r>
      <w:proofErr w:type="spellEnd"/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exe</w:t>
      </w:r>
      <w:r w:rsidRPr="00972CF2">
        <w:rPr>
          <w:sz w:val="24"/>
          <w:szCs w:val="24"/>
          <w:lang w:val="el-GR"/>
        </w:rPr>
        <w:t xml:space="preserve"> erotima2_e_f.</w:t>
      </w:r>
      <w:r w:rsidRPr="00972CF2">
        <w:rPr>
          <w:sz w:val="24"/>
          <w:szCs w:val="24"/>
        </w:rPr>
        <w:t>txt</w:t>
      </w:r>
      <w:r w:rsidRPr="00972CF2">
        <w:rPr>
          <w:sz w:val="24"/>
          <w:szCs w:val="24"/>
          <w:lang w:val="el-GR"/>
        </w:rPr>
        <w:t>)</w:t>
      </w:r>
    </w:p>
    <w:p w14:paraId="58F12FB9" w14:textId="77777777" w:rsidR="00972CF2" w:rsidRDefault="00972CF2" w:rsidP="00972CF2">
      <w:pPr>
        <w:pStyle w:val="afff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241AF45" wp14:editId="1023DE88">
            <wp:simplePos x="0" y="0"/>
            <wp:positionH relativeFrom="margin">
              <wp:align>center</wp:align>
            </wp:positionH>
            <wp:positionV relativeFrom="paragraph">
              <wp:posOffset>96592</wp:posOffset>
            </wp:positionV>
            <wp:extent cx="2778944" cy="4364966"/>
            <wp:effectExtent l="0" t="0" r="2540" b="0"/>
            <wp:wrapTight wrapText="bothSides">
              <wp:wrapPolygon edited="0">
                <wp:start x="0" y="0"/>
                <wp:lineTo x="0" y="21496"/>
                <wp:lineTo x="21472" y="21496"/>
                <wp:lineTo x="21472" y="0"/>
                <wp:lineTo x="0" y="0"/>
              </wp:wrapPolygon>
            </wp:wrapTight>
            <wp:docPr id="1432551605" name="Εικόνα 9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1605" name="Εικόνα 9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b="265"/>
                    <a:stretch/>
                  </pic:blipFill>
                  <pic:spPr bwMode="auto">
                    <a:xfrm>
                      <a:off x="0" y="0"/>
                      <a:ext cx="2778944" cy="43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052826" w14:textId="77777777" w:rsidR="00972CF2" w:rsidRDefault="00972CF2" w:rsidP="00972CF2">
      <w:pPr>
        <w:pStyle w:val="afff0"/>
        <w:rPr>
          <w:lang w:val="el-GR"/>
        </w:rPr>
      </w:pPr>
    </w:p>
    <w:p w14:paraId="3D7F3FFE" w14:textId="77777777" w:rsidR="00972CF2" w:rsidRDefault="00972CF2" w:rsidP="00972CF2">
      <w:pPr>
        <w:pStyle w:val="afff0"/>
        <w:rPr>
          <w:lang w:val="el-GR"/>
        </w:rPr>
      </w:pPr>
    </w:p>
    <w:p w14:paraId="4710BF33" w14:textId="77777777" w:rsidR="00972CF2" w:rsidRDefault="00972CF2" w:rsidP="00972CF2">
      <w:pPr>
        <w:pStyle w:val="afff0"/>
        <w:rPr>
          <w:lang w:val="el-GR"/>
        </w:rPr>
      </w:pPr>
    </w:p>
    <w:p w14:paraId="24729B74" w14:textId="77777777" w:rsidR="00972CF2" w:rsidRDefault="00972CF2" w:rsidP="00972CF2">
      <w:pPr>
        <w:pStyle w:val="afff0"/>
        <w:rPr>
          <w:lang w:val="el-GR"/>
        </w:rPr>
      </w:pPr>
    </w:p>
    <w:p w14:paraId="50213EF4" w14:textId="77777777" w:rsidR="00972CF2" w:rsidRDefault="00972CF2" w:rsidP="00972CF2">
      <w:pPr>
        <w:pStyle w:val="afff0"/>
        <w:rPr>
          <w:lang w:val="el-GR"/>
        </w:rPr>
      </w:pPr>
    </w:p>
    <w:p w14:paraId="06F0E468" w14:textId="77777777" w:rsidR="00972CF2" w:rsidRDefault="00972CF2" w:rsidP="00972CF2">
      <w:pPr>
        <w:pStyle w:val="afff0"/>
        <w:rPr>
          <w:lang w:val="el-GR"/>
        </w:rPr>
      </w:pPr>
    </w:p>
    <w:p w14:paraId="0C967694" w14:textId="77777777" w:rsidR="00972CF2" w:rsidRDefault="00972CF2" w:rsidP="00972CF2">
      <w:pPr>
        <w:pStyle w:val="afff0"/>
        <w:rPr>
          <w:lang w:val="el-GR"/>
        </w:rPr>
      </w:pPr>
    </w:p>
    <w:p w14:paraId="249C6861" w14:textId="77777777" w:rsidR="00972CF2" w:rsidRDefault="00972CF2" w:rsidP="00972CF2">
      <w:pPr>
        <w:pStyle w:val="afff0"/>
        <w:rPr>
          <w:lang w:val="el-GR"/>
        </w:rPr>
      </w:pPr>
    </w:p>
    <w:p w14:paraId="5214406B" w14:textId="77777777" w:rsidR="00972CF2" w:rsidRDefault="00972CF2" w:rsidP="00972CF2">
      <w:pPr>
        <w:pStyle w:val="afff0"/>
        <w:rPr>
          <w:lang w:val="el-GR"/>
        </w:rPr>
      </w:pPr>
    </w:p>
    <w:p w14:paraId="62D9F77A" w14:textId="77777777" w:rsidR="00972CF2" w:rsidRDefault="00972CF2" w:rsidP="00972CF2">
      <w:pPr>
        <w:pStyle w:val="afff0"/>
        <w:rPr>
          <w:lang w:val="el-GR"/>
        </w:rPr>
      </w:pPr>
    </w:p>
    <w:p w14:paraId="6A0E0FF9" w14:textId="77777777" w:rsidR="00972CF2" w:rsidRDefault="00972CF2" w:rsidP="00972CF2">
      <w:pPr>
        <w:pStyle w:val="afff0"/>
        <w:rPr>
          <w:lang w:val="el-GR"/>
        </w:rPr>
      </w:pPr>
    </w:p>
    <w:p w14:paraId="484AE005" w14:textId="77777777" w:rsidR="00972CF2" w:rsidRDefault="00972CF2" w:rsidP="00972CF2">
      <w:pPr>
        <w:pStyle w:val="afff0"/>
        <w:rPr>
          <w:lang w:val="el-GR"/>
        </w:rPr>
      </w:pPr>
    </w:p>
    <w:p w14:paraId="1D1BFD89" w14:textId="77777777" w:rsidR="00972CF2" w:rsidRDefault="00972CF2" w:rsidP="00972CF2">
      <w:pPr>
        <w:pStyle w:val="afff0"/>
        <w:rPr>
          <w:lang w:val="el-GR"/>
        </w:rPr>
      </w:pPr>
    </w:p>
    <w:p w14:paraId="2D934C37" w14:textId="77777777" w:rsidR="00972CF2" w:rsidRDefault="00972CF2" w:rsidP="00972CF2">
      <w:pPr>
        <w:pStyle w:val="afff0"/>
        <w:rPr>
          <w:lang w:val="el-GR"/>
        </w:rPr>
      </w:pPr>
    </w:p>
    <w:p w14:paraId="4B87390D" w14:textId="77777777" w:rsidR="00972CF2" w:rsidRDefault="00972CF2" w:rsidP="00972CF2">
      <w:pPr>
        <w:pStyle w:val="afff0"/>
        <w:rPr>
          <w:lang w:val="el-GR"/>
        </w:rPr>
      </w:pPr>
    </w:p>
    <w:p w14:paraId="4CB4AFD8" w14:textId="77777777" w:rsidR="00972CF2" w:rsidRDefault="00972CF2" w:rsidP="00972CF2">
      <w:pPr>
        <w:pStyle w:val="afff0"/>
        <w:rPr>
          <w:lang w:val="el-GR"/>
        </w:rPr>
      </w:pPr>
    </w:p>
    <w:p w14:paraId="616AA16C" w14:textId="77777777" w:rsidR="00972CF2" w:rsidRDefault="00972CF2" w:rsidP="00972CF2">
      <w:pPr>
        <w:pStyle w:val="afff0"/>
        <w:rPr>
          <w:lang w:val="el-GR"/>
        </w:rPr>
      </w:pPr>
    </w:p>
    <w:p w14:paraId="18CC5579" w14:textId="77777777" w:rsidR="00972CF2" w:rsidRDefault="00972CF2" w:rsidP="00972CF2">
      <w:pPr>
        <w:pStyle w:val="afff0"/>
        <w:rPr>
          <w:lang w:val="el-GR"/>
        </w:rPr>
      </w:pPr>
    </w:p>
    <w:p w14:paraId="497A36D6" w14:textId="77777777" w:rsidR="00972CF2" w:rsidRDefault="00972CF2" w:rsidP="00972CF2">
      <w:pPr>
        <w:pStyle w:val="afff0"/>
        <w:rPr>
          <w:lang w:val="el-GR"/>
        </w:rPr>
      </w:pPr>
    </w:p>
    <w:p w14:paraId="5CA14E59" w14:textId="77777777" w:rsidR="00972CF2" w:rsidRDefault="00972CF2" w:rsidP="00972CF2">
      <w:pPr>
        <w:pStyle w:val="afff0"/>
        <w:rPr>
          <w:lang w:val="el-GR"/>
        </w:rPr>
      </w:pPr>
    </w:p>
    <w:p w14:paraId="5C03FFDC" w14:textId="77777777" w:rsidR="00972CF2" w:rsidRDefault="00972CF2" w:rsidP="00972CF2">
      <w:pPr>
        <w:pStyle w:val="afff0"/>
        <w:rPr>
          <w:lang w:val="el-GR"/>
        </w:rPr>
      </w:pPr>
    </w:p>
    <w:p w14:paraId="3C82DFC5" w14:textId="77777777" w:rsidR="00972CF2" w:rsidRDefault="00972CF2" w:rsidP="00972CF2">
      <w:pPr>
        <w:pStyle w:val="afff0"/>
        <w:rPr>
          <w:lang w:val="el-GR"/>
        </w:rPr>
      </w:pPr>
    </w:p>
    <w:p w14:paraId="1335088B" w14:textId="77777777" w:rsidR="00972CF2" w:rsidRPr="00972CF2" w:rsidRDefault="00972CF2" w:rsidP="00457BEB">
      <w:pPr>
        <w:pStyle w:val="afff0"/>
        <w:numPr>
          <w:ilvl w:val="0"/>
          <w:numId w:val="34"/>
        </w:numPr>
        <w:rPr>
          <w:color w:val="0563C1" w:themeColor="hyperlink"/>
          <w:sz w:val="24"/>
          <w:szCs w:val="24"/>
          <w:u w:val="single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r w:rsidRPr="00972CF2">
        <w:rPr>
          <w:sz w:val="24"/>
          <w:szCs w:val="24"/>
        </w:rPr>
        <w:t>Progress</w:t>
      </w:r>
      <w:r w:rsidRPr="00972CF2">
        <w:rPr>
          <w:sz w:val="24"/>
          <w:szCs w:val="24"/>
          <w:lang w:val="el-GR"/>
        </w:rPr>
        <w:t xml:space="preserve"> του </w:t>
      </w:r>
      <w:proofErr w:type="spellStart"/>
      <w:r w:rsidRPr="00972CF2">
        <w:rPr>
          <w:sz w:val="24"/>
          <w:szCs w:val="24"/>
        </w:rPr>
        <w:t>ProgressBar</w:t>
      </w:r>
      <w:proofErr w:type="spellEnd"/>
      <w:r w:rsidRPr="00972CF2">
        <w:rPr>
          <w:sz w:val="24"/>
          <w:szCs w:val="24"/>
          <w:lang w:val="el-GR"/>
        </w:rPr>
        <w:t xml:space="preserve"> παίρνει αποδεκτή τιμή (ίδιο με παραπάνω): </w:t>
      </w:r>
      <w:hyperlink w:anchor="Acceptance" w:history="1">
        <w:r w:rsidRPr="00972CF2">
          <w:rPr>
            <w:rStyle w:val="-"/>
            <w:sz w:val="24"/>
            <w:szCs w:val="24"/>
            <w:lang w:val="el-GR"/>
          </w:rPr>
          <w:t>(./</w:t>
        </w:r>
        <w:proofErr w:type="spellStart"/>
        <w:r w:rsidRPr="00972CF2">
          <w:rPr>
            <w:rStyle w:val="-"/>
            <w:sz w:val="24"/>
            <w:szCs w:val="24"/>
          </w:rPr>
          <w:t>myParser</w:t>
        </w:r>
        <w:proofErr w:type="spellEnd"/>
        <w:r w:rsidRPr="00972CF2">
          <w:rPr>
            <w:rStyle w:val="-"/>
            <w:sz w:val="24"/>
            <w:szCs w:val="24"/>
            <w:lang w:val="el-GR"/>
          </w:rPr>
          <w:t>.</w:t>
        </w:r>
        <w:r w:rsidRPr="00972CF2">
          <w:rPr>
            <w:rStyle w:val="-"/>
            <w:sz w:val="24"/>
            <w:szCs w:val="24"/>
          </w:rPr>
          <w:t>exe</w:t>
        </w:r>
        <w:r w:rsidRPr="00972CF2">
          <w:rPr>
            <w:rStyle w:val="-"/>
            <w:sz w:val="24"/>
            <w:szCs w:val="24"/>
            <w:lang w:val="el-GR"/>
          </w:rPr>
          <w:t xml:space="preserve"> erotima2_</w:t>
        </w:r>
        <w:r>
          <w:rPr>
            <w:rStyle w:val="-"/>
            <w:sz w:val="24"/>
            <w:szCs w:val="24"/>
          </w:rPr>
          <w:t>e</w:t>
        </w:r>
        <w:r w:rsidRPr="00972CF2">
          <w:rPr>
            <w:rStyle w:val="-"/>
            <w:sz w:val="24"/>
            <w:szCs w:val="24"/>
            <w:lang w:val="el-GR"/>
          </w:rPr>
          <w:t>_a.</w:t>
        </w:r>
        <w:r w:rsidRPr="00972CF2">
          <w:rPr>
            <w:rStyle w:val="-"/>
            <w:sz w:val="24"/>
            <w:szCs w:val="24"/>
          </w:rPr>
          <w:t>txt</w:t>
        </w:r>
        <w:r w:rsidRPr="00972CF2">
          <w:rPr>
            <w:rStyle w:val="-"/>
            <w:sz w:val="24"/>
            <w:szCs w:val="24"/>
            <w:lang w:val="el-GR"/>
          </w:rPr>
          <w:t>)</w:t>
        </w:r>
      </w:hyperlink>
    </w:p>
    <w:p w14:paraId="0BC506FC" w14:textId="77777777" w:rsidR="00972CF2" w:rsidRDefault="00972CF2" w:rsidP="00972CF2">
      <w:pPr>
        <w:rPr>
          <w:lang w:val="el-GR"/>
        </w:rPr>
      </w:pPr>
    </w:p>
    <w:p w14:paraId="286E9A5E" w14:textId="77777777" w:rsidR="00972CF2" w:rsidRDefault="00972CF2" w:rsidP="00972CF2">
      <w:pPr>
        <w:rPr>
          <w:lang w:val="el-GR"/>
        </w:rPr>
      </w:pPr>
    </w:p>
    <w:p w14:paraId="3FBF3B6D" w14:textId="77777777" w:rsidR="00972CF2" w:rsidRDefault="00972CF2" w:rsidP="00972CF2">
      <w:pPr>
        <w:rPr>
          <w:lang w:val="el-GR"/>
        </w:rPr>
      </w:pPr>
    </w:p>
    <w:p w14:paraId="0C6B6916" w14:textId="77777777" w:rsidR="00972CF2" w:rsidRDefault="00972CF2" w:rsidP="00972CF2">
      <w:pPr>
        <w:rPr>
          <w:lang w:val="el-GR"/>
        </w:rPr>
      </w:pPr>
    </w:p>
    <w:p w14:paraId="31A33849" w14:textId="77777777" w:rsidR="00972CF2" w:rsidRDefault="00972CF2" w:rsidP="00972CF2">
      <w:pPr>
        <w:rPr>
          <w:lang w:val="el-GR"/>
        </w:rPr>
      </w:pPr>
    </w:p>
    <w:p w14:paraId="3CDAEDDA" w14:textId="77777777" w:rsidR="00972CF2" w:rsidRDefault="00972CF2" w:rsidP="00972CF2">
      <w:pPr>
        <w:rPr>
          <w:lang w:val="el-GR"/>
        </w:rPr>
      </w:pPr>
    </w:p>
    <w:p w14:paraId="780A52C0" w14:textId="77777777" w:rsidR="00972CF2" w:rsidRDefault="00972CF2" w:rsidP="00972CF2">
      <w:pPr>
        <w:rPr>
          <w:lang w:val="el-GR"/>
        </w:rPr>
      </w:pPr>
    </w:p>
    <w:p w14:paraId="3654F703" w14:textId="77777777" w:rsidR="00972CF2" w:rsidRDefault="00972CF2" w:rsidP="00972CF2">
      <w:pPr>
        <w:rPr>
          <w:lang w:val="el-GR"/>
        </w:rPr>
      </w:pPr>
    </w:p>
    <w:p w14:paraId="54C4D0A8" w14:textId="2BD6B9B5" w:rsidR="00972CF2" w:rsidRDefault="00972CF2" w:rsidP="00972CF2">
      <w:pPr>
        <w:rPr>
          <w:b/>
          <w:bCs/>
          <w:sz w:val="36"/>
          <w:szCs w:val="36"/>
          <w:lang w:val="el-GR"/>
        </w:rPr>
      </w:pPr>
      <w:bookmarkStart w:id="16" w:name="Task3"/>
      <w:r w:rsidRPr="00860F01">
        <w:rPr>
          <w:b/>
          <w:bCs/>
          <w:sz w:val="36"/>
          <w:szCs w:val="36"/>
          <w:lang w:val="el-GR"/>
        </w:rPr>
        <w:lastRenderedPageBreak/>
        <w:t xml:space="preserve">Ερώτημα </w:t>
      </w:r>
      <w:r>
        <w:rPr>
          <w:b/>
          <w:bCs/>
          <w:sz w:val="36"/>
          <w:szCs w:val="36"/>
        </w:rPr>
        <w:t>3</w:t>
      </w:r>
      <w:r w:rsidRPr="00860F01">
        <w:rPr>
          <w:b/>
          <w:bCs/>
          <w:sz w:val="36"/>
          <w:szCs w:val="36"/>
          <w:lang w:val="el-GR"/>
        </w:rPr>
        <w:t>:</w:t>
      </w:r>
    </w:p>
    <w:bookmarkEnd w:id="16"/>
    <w:p w14:paraId="0E61FE4A" w14:textId="5D42CC38" w:rsidR="00972CF2" w:rsidRDefault="00972CF2" w:rsidP="00972CF2">
      <w:pPr>
        <w:pStyle w:val="afff0"/>
        <w:numPr>
          <w:ilvl w:val="0"/>
          <w:numId w:val="36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>
        <w:rPr>
          <w:sz w:val="24"/>
          <w:szCs w:val="24"/>
          <w:lang w:val="el-GR"/>
        </w:rPr>
        <w:t xml:space="preserve">καινούριο υποχρεωτικό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radioButtonCount</w:t>
      </w:r>
      <w:proofErr w:type="spellEnd"/>
      <w:r w:rsidRPr="00972CF2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δεν υπάρχει</w:t>
      </w:r>
      <w:r w:rsidRPr="00972CF2">
        <w:rPr>
          <w:sz w:val="24"/>
          <w:szCs w:val="24"/>
          <w:lang w:val="el-GR"/>
        </w:rPr>
        <w:t>: (./</w:t>
      </w:r>
      <w:proofErr w:type="spellStart"/>
      <w:r w:rsidRPr="00972CF2">
        <w:rPr>
          <w:sz w:val="24"/>
          <w:szCs w:val="24"/>
        </w:rPr>
        <w:t>myParser</w:t>
      </w:r>
      <w:proofErr w:type="spellEnd"/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exe</w:t>
      </w:r>
      <w:r w:rsidRPr="00972CF2">
        <w:rPr>
          <w:sz w:val="24"/>
          <w:szCs w:val="24"/>
          <w:lang w:val="el-GR"/>
        </w:rPr>
        <w:t xml:space="preserve"> erotima3_f1.</w:t>
      </w:r>
      <w:r w:rsidRPr="00972CF2">
        <w:rPr>
          <w:sz w:val="24"/>
          <w:szCs w:val="24"/>
        </w:rPr>
        <w:t>txt</w:t>
      </w:r>
      <w:r w:rsidRPr="00972CF2">
        <w:rPr>
          <w:sz w:val="24"/>
          <w:szCs w:val="24"/>
          <w:lang w:val="el-GR"/>
        </w:rPr>
        <w:t>)</w:t>
      </w:r>
    </w:p>
    <w:p w14:paraId="266548B3" w14:textId="201AF498" w:rsidR="009134EB" w:rsidRPr="009134EB" w:rsidRDefault="009134EB" w:rsidP="009134EB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46BEA40" wp14:editId="41B56D60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4131945" cy="2801620"/>
            <wp:effectExtent l="0" t="0" r="1905" b="0"/>
            <wp:wrapTight wrapText="bothSides">
              <wp:wrapPolygon edited="0">
                <wp:start x="0" y="0"/>
                <wp:lineTo x="0" y="21443"/>
                <wp:lineTo x="21510" y="21443"/>
                <wp:lineTo x="21510" y="0"/>
                <wp:lineTo x="0" y="0"/>
              </wp:wrapPolygon>
            </wp:wrapTight>
            <wp:docPr id="1562143878" name="Εικόνα 1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3878" name="Εικόνα 12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r="-1" b="1237"/>
                    <a:stretch/>
                  </pic:blipFill>
                  <pic:spPr bwMode="auto">
                    <a:xfrm>
                      <a:off x="0" y="0"/>
                      <a:ext cx="413194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41764" w14:textId="77777777" w:rsidR="009C3E47" w:rsidRPr="009134EB" w:rsidRDefault="009C3E47" w:rsidP="009134EB">
      <w:pPr>
        <w:rPr>
          <w:sz w:val="24"/>
          <w:szCs w:val="24"/>
          <w:lang w:val="el-GR"/>
        </w:rPr>
      </w:pPr>
    </w:p>
    <w:p w14:paraId="2718C9D7" w14:textId="3A358D1D" w:rsidR="009C3E47" w:rsidRDefault="009C3E47" w:rsidP="009C3E47">
      <w:pPr>
        <w:pStyle w:val="afff0"/>
        <w:numPr>
          <w:ilvl w:val="0"/>
          <w:numId w:val="36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t xml:space="preserve">Παράδειγμα στο οποίο το </w:t>
      </w:r>
      <w:r>
        <w:rPr>
          <w:sz w:val="24"/>
          <w:szCs w:val="24"/>
          <w:lang w:val="el-GR"/>
        </w:rPr>
        <w:t xml:space="preserve">καινούριο υποχρεωτικό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radioButtonCount</w:t>
      </w:r>
      <w:proofErr w:type="spellEnd"/>
      <w:r w:rsidRPr="00972CF2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τιμή </w:t>
      </w:r>
      <w:r w:rsidRPr="009C3E47">
        <w:rPr>
          <w:sz w:val="24"/>
          <w:szCs w:val="24"/>
          <w:lang w:val="el-GR"/>
        </w:rPr>
        <w:t xml:space="preserve">0 </w:t>
      </w:r>
      <w:r>
        <w:rPr>
          <w:sz w:val="24"/>
          <w:szCs w:val="24"/>
          <w:lang w:val="el-GR"/>
        </w:rPr>
        <w:t>(η οποία δεν είναι αυστηρά ακέραια)</w:t>
      </w:r>
      <w:r w:rsidRPr="009C3E47">
        <w:rPr>
          <w:sz w:val="24"/>
          <w:szCs w:val="24"/>
          <w:lang w:val="el-GR"/>
        </w:rPr>
        <w:t>: (./</w:t>
      </w:r>
      <w:proofErr w:type="spellStart"/>
      <w:r w:rsidRPr="009C3E47">
        <w:rPr>
          <w:sz w:val="24"/>
          <w:szCs w:val="24"/>
        </w:rPr>
        <w:t>myParser</w:t>
      </w:r>
      <w:proofErr w:type="spellEnd"/>
      <w:r w:rsidRPr="009C3E47">
        <w:rPr>
          <w:sz w:val="24"/>
          <w:szCs w:val="24"/>
          <w:lang w:val="el-GR"/>
        </w:rPr>
        <w:t>.</w:t>
      </w:r>
      <w:r w:rsidRPr="009C3E47">
        <w:rPr>
          <w:sz w:val="24"/>
          <w:szCs w:val="24"/>
        </w:rPr>
        <w:t>exe</w:t>
      </w:r>
      <w:r w:rsidRPr="009C3E47">
        <w:rPr>
          <w:sz w:val="24"/>
          <w:szCs w:val="24"/>
          <w:lang w:val="el-GR"/>
        </w:rPr>
        <w:t xml:space="preserve"> </w:t>
      </w:r>
      <w:proofErr w:type="spellStart"/>
      <w:r w:rsidRPr="009C3E47">
        <w:rPr>
          <w:sz w:val="24"/>
          <w:szCs w:val="24"/>
        </w:rPr>
        <w:t>erotima</w:t>
      </w:r>
      <w:proofErr w:type="spellEnd"/>
      <w:r w:rsidRPr="009C3E47">
        <w:rPr>
          <w:sz w:val="24"/>
          <w:szCs w:val="24"/>
          <w:lang w:val="el-GR"/>
        </w:rPr>
        <w:t>3_</w:t>
      </w:r>
      <w:r w:rsidRPr="009C3E47">
        <w:rPr>
          <w:sz w:val="24"/>
          <w:szCs w:val="24"/>
        </w:rPr>
        <w:t>f</w:t>
      </w:r>
      <w:r w:rsidR="009134EB">
        <w:rPr>
          <w:sz w:val="24"/>
          <w:szCs w:val="24"/>
          <w:lang w:val="el-GR"/>
        </w:rPr>
        <w:t>2</w:t>
      </w:r>
      <w:r w:rsidRPr="009C3E47">
        <w:rPr>
          <w:sz w:val="24"/>
          <w:szCs w:val="24"/>
          <w:lang w:val="el-GR"/>
        </w:rPr>
        <w:t>.</w:t>
      </w:r>
      <w:r w:rsidRPr="009C3E47">
        <w:rPr>
          <w:sz w:val="24"/>
          <w:szCs w:val="24"/>
        </w:rPr>
        <w:t>txt</w:t>
      </w:r>
      <w:r w:rsidRPr="009C3E47">
        <w:rPr>
          <w:sz w:val="24"/>
          <w:szCs w:val="24"/>
          <w:lang w:val="el-GR"/>
        </w:rPr>
        <w:t>)</w:t>
      </w:r>
    </w:p>
    <w:p w14:paraId="6053AC31" w14:textId="14971475" w:rsidR="009134EB" w:rsidRPr="009134EB" w:rsidRDefault="009134EB" w:rsidP="009134EB">
      <w:pPr>
        <w:pStyle w:val="afff0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01FC197" wp14:editId="0E241CDF">
            <wp:simplePos x="0" y="0"/>
            <wp:positionH relativeFrom="margin">
              <wp:align>center</wp:align>
            </wp:positionH>
            <wp:positionV relativeFrom="paragraph">
              <wp:posOffset>10100</wp:posOffset>
            </wp:positionV>
            <wp:extent cx="3216910" cy="3519170"/>
            <wp:effectExtent l="0" t="0" r="2540" b="5080"/>
            <wp:wrapTight wrapText="bothSides">
              <wp:wrapPolygon edited="0">
                <wp:start x="0" y="0"/>
                <wp:lineTo x="0" y="21514"/>
                <wp:lineTo x="21489" y="21514"/>
                <wp:lineTo x="21489" y="0"/>
                <wp:lineTo x="0" y="0"/>
              </wp:wrapPolygon>
            </wp:wrapTight>
            <wp:docPr id="254657892" name="Εικόνα 1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7892" name="Εικόνα 11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-1" b="578"/>
                    <a:stretch/>
                  </pic:blipFill>
                  <pic:spPr bwMode="auto">
                    <a:xfrm>
                      <a:off x="0" y="0"/>
                      <a:ext cx="32169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99631" w14:textId="1A74F992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1A2FC839" w14:textId="77777777" w:rsidR="009134EB" w:rsidRP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3DB9C10C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B8E013E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E512EFA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6750217A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EFF1CA6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0B5D6EE8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01EB02E6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C9C898D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24258FFD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4E94C3D9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7731E5CF" w14:textId="77777777" w:rsidR="009134EB" w:rsidRPr="009134EB" w:rsidRDefault="009134EB" w:rsidP="009134EB">
      <w:pPr>
        <w:rPr>
          <w:sz w:val="24"/>
          <w:szCs w:val="24"/>
          <w:lang w:val="el-GR"/>
        </w:rPr>
      </w:pPr>
    </w:p>
    <w:p w14:paraId="085264C2" w14:textId="77777777" w:rsidR="009134EB" w:rsidRPr="009C3E47" w:rsidRDefault="009134EB" w:rsidP="009134EB">
      <w:pPr>
        <w:pStyle w:val="afff0"/>
        <w:rPr>
          <w:sz w:val="24"/>
          <w:szCs w:val="24"/>
          <w:lang w:val="el-GR"/>
        </w:rPr>
      </w:pPr>
    </w:p>
    <w:p w14:paraId="507594FD" w14:textId="6B10F465" w:rsidR="009134EB" w:rsidRDefault="009134EB" w:rsidP="009134EB">
      <w:pPr>
        <w:pStyle w:val="afff0"/>
        <w:numPr>
          <w:ilvl w:val="0"/>
          <w:numId w:val="36"/>
        </w:numPr>
        <w:rPr>
          <w:sz w:val="24"/>
          <w:szCs w:val="24"/>
          <w:lang w:val="el-GR"/>
        </w:rPr>
      </w:pPr>
      <w:r w:rsidRPr="00972CF2">
        <w:rPr>
          <w:sz w:val="24"/>
          <w:szCs w:val="24"/>
          <w:lang w:val="el-GR"/>
        </w:rPr>
        <w:lastRenderedPageBreak/>
        <w:t xml:space="preserve">Παράδειγμα στο οποίο το </w:t>
      </w:r>
      <w:r>
        <w:rPr>
          <w:sz w:val="24"/>
          <w:szCs w:val="24"/>
          <w:lang w:val="el-GR"/>
        </w:rPr>
        <w:t xml:space="preserve">καινούριο υποχρεωτικό </w:t>
      </w:r>
      <w:r w:rsidRPr="00972CF2">
        <w:rPr>
          <w:sz w:val="24"/>
          <w:szCs w:val="24"/>
        </w:rPr>
        <w:t>Attribute</w:t>
      </w:r>
      <w:r w:rsidRPr="00972CF2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radioButtonCount</w:t>
      </w:r>
      <w:proofErr w:type="spellEnd"/>
      <w:r w:rsidRPr="00972CF2"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τιμή μεγαλύτερη από το πλήθος των </w:t>
      </w:r>
      <w:r>
        <w:rPr>
          <w:sz w:val="24"/>
          <w:szCs w:val="24"/>
        </w:rPr>
        <w:t>Buttons</w:t>
      </w:r>
      <w:r>
        <w:rPr>
          <w:sz w:val="24"/>
          <w:szCs w:val="24"/>
          <w:lang w:val="el-GR"/>
        </w:rPr>
        <w:t xml:space="preserve"> μέσα στο </w:t>
      </w:r>
      <w:proofErr w:type="spellStart"/>
      <w:r>
        <w:rPr>
          <w:sz w:val="24"/>
          <w:szCs w:val="24"/>
        </w:rPr>
        <w:t>RadioGroup</w:t>
      </w:r>
      <w:proofErr w:type="spellEnd"/>
      <w:r w:rsidRPr="00972CF2">
        <w:rPr>
          <w:sz w:val="24"/>
          <w:szCs w:val="24"/>
          <w:lang w:val="el-GR"/>
        </w:rPr>
        <w:t>: (./</w:t>
      </w:r>
      <w:proofErr w:type="spellStart"/>
      <w:r w:rsidRPr="00972CF2">
        <w:rPr>
          <w:sz w:val="24"/>
          <w:szCs w:val="24"/>
        </w:rPr>
        <w:t>myParser</w:t>
      </w:r>
      <w:proofErr w:type="spellEnd"/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exe</w:t>
      </w:r>
      <w:r w:rsidRPr="00972CF2">
        <w:rPr>
          <w:sz w:val="24"/>
          <w:szCs w:val="24"/>
          <w:lang w:val="el-GR"/>
        </w:rPr>
        <w:t xml:space="preserve"> erotima3_f</w:t>
      </w:r>
      <w:r>
        <w:rPr>
          <w:sz w:val="24"/>
          <w:szCs w:val="24"/>
          <w:lang w:val="el-GR"/>
        </w:rPr>
        <w:t>3</w:t>
      </w:r>
      <w:r w:rsidRPr="00972CF2">
        <w:rPr>
          <w:sz w:val="24"/>
          <w:szCs w:val="24"/>
          <w:lang w:val="el-GR"/>
        </w:rPr>
        <w:t>.</w:t>
      </w:r>
      <w:r w:rsidRPr="00972CF2">
        <w:rPr>
          <w:sz w:val="24"/>
          <w:szCs w:val="24"/>
        </w:rPr>
        <w:t>txt</w:t>
      </w:r>
      <w:r w:rsidRPr="00972CF2">
        <w:rPr>
          <w:sz w:val="24"/>
          <w:szCs w:val="24"/>
          <w:lang w:val="el-GR"/>
        </w:rPr>
        <w:t>)</w:t>
      </w:r>
    </w:p>
    <w:p w14:paraId="311EAAFB" w14:textId="24D0A999" w:rsidR="009134EB" w:rsidRPr="009134EB" w:rsidRDefault="009134EB" w:rsidP="009134EB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287BC4D" wp14:editId="1AC54EA1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3399155" cy="3648710"/>
            <wp:effectExtent l="0" t="0" r="0" b="8890"/>
            <wp:wrapTight wrapText="bothSides">
              <wp:wrapPolygon edited="0">
                <wp:start x="0" y="0"/>
                <wp:lineTo x="0" y="21540"/>
                <wp:lineTo x="21426" y="21540"/>
                <wp:lineTo x="21426" y="0"/>
                <wp:lineTo x="0" y="0"/>
              </wp:wrapPolygon>
            </wp:wrapTight>
            <wp:docPr id="1583191084" name="Εικόνα 10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91084" name="Εικόνα 10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" t="1" b="757"/>
                    <a:stretch/>
                  </pic:blipFill>
                  <pic:spPr bwMode="auto">
                    <a:xfrm>
                      <a:off x="0" y="0"/>
                      <a:ext cx="339915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22F70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5A4E706E" w14:textId="77777777" w:rsidR="009134EB" w:rsidRDefault="009134EB" w:rsidP="009134EB">
      <w:pPr>
        <w:pStyle w:val="afff0"/>
        <w:rPr>
          <w:sz w:val="24"/>
          <w:szCs w:val="24"/>
          <w:lang w:val="el-GR"/>
        </w:rPr>
      </w:pPr>
    </w:p>
    <w:p w14:paraId="1EA62B20" w14:textId="504A3EB8" w:rsidR="009134EB" w:rsidRPr="009134EB" w:rsidRDefault="00972CF2" w:rsidP="00972CF2">
      <w:pPr>
        <w:rPr>
          <w:lang w:val="el-GR"/>
        </w:rPr>
      </w:pPr>
      <w:r w:rsidRPr="009C3E47">
        <w:rPr>
          <w:lang w:val="el-GR"/>
        </w:rPr>
        <w:br w:type="page"/>
      </w:r>
    </w:p>
    <w:p w14:paraId="14E16AFD" w14:textId="1126CB2D" w:rsidR="00457BEB" w:rsidRPr="00C10A70" w:rsidRDefault="00634CA2" w:rsidP="00457BEB">
      <w:pPr>
        <w:pStyle w:val="1"/>
        <w:rPr>
          <w:b/>
          <w:bCs/>
          <w:lang w:val="el-GR"/>
        </w:rPr>
      </w:pPr>
      <w:bookmarkStart w:id="17" w:name="_Σχόλια-Παραδοχές_Υλοποίησης_1"/>
      <w:bookmarkEnd w:id="17"/>
      <w:r w:rsidRPr="00C10A70">
        <w:rPr>
          <w:b/>
          <w:bCs/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1234FF84" w14:textId="494C42BE" w:rsidR="00073D26" w:rsidRPr="0075628A" w:rsidRDefault="0075628A" w:rsidP="0075628A">
      <w:pPr>
        <w:pStyle w:val="afff0"/>
        <w:numPr>
          <w:ilvl w:val="0"/>
          <w:numId w:val="31"/>
        </w:numPr>
        <w:rPr>
          <w:sz w:val="24"/>
          <w:szCs w:val="24"/>
          <w:lang w:val="el-GR"/>
        </w:rPr>
      </w:pPr>
      <w:r w:rsidRPr="0075628A">
        <w:rPr>
          <w:sz w:val="24"/>
          <w:szCs w:val="24"/>
          <w:lang w:val="el-GR"/>
        </w:rPr>
        <w:t xml:space="preserve">Θεωρούμε, ότι ένα σχόλιο επιτρέπεται να εμφανιστεί πριν την ετικέτα αρχής, εντός του περιεχομένου ενός στοιχείου (αν δεν είναι κενό, όπως ισχύει στις περιπτώσεις των </w:t>
      </w:r>
      <w:proofErr w:type="spellStart"/>
      <w:r w:rsidRPr="0075628A">
        <w:rPr>
          <w:sz w:val="24"/>
          <w:szCs w:val="24"/>
          <w:lang w:val="el-GR"/>
        </w:rPr>
        <w:t>LinearLayout</w:t>
      </w:r>
      <w:proofErr w:type="spellEnd"/>
      <w:r w:rsidRPr="0075628A">
        <w:rPr>
          <w:sz w:val="24"/>
          <w:szCs w:val="24"/>
          <w:lang w:val="el-GR"/>
        </w:rPr>
        <w:t xml:space="preserve"> και </w:t>
      </w:r>
      <w:proofErr w:type="spellStart"/>
      <w:r w:rsidRPr="0075628A">
        <w:rPr>
          <w:sz w:val="24"/>
          <w:szCs w:val="24"/>
          <w:lang w:val="el-GR"/>
        </w:rPr>
        <w:t>RelativeLayout</w:t>
      </w:r>
      <w:proofErr w:type="spellEnd"/>
      <w:r w:rsidRPr="0075628A">
        <w:rPr>
          <w:sz w:val="24"/>
          <w:szCs w:val="24"/>
          <w:lang w:val="el-GR"/>
        </w:rPr>
        <w:t xml:space="preserve">) και μετά την ετικέτα τέλους (αν υπάρχει) ή τη </w:t>
      </w:r>
      <w:proofErr w:type="spellStart"/>
      <w:r w:rsidRPr="0075628A">
        <w:rPr>
          <w:sz w:val="24"/>
          <w:szCs w:val="24"/>
          <w:lang w:val="el-GR"/>
        </w:rPr>
        <w:t>self-closing</w:t>
      </w:r>
      <w:proofErr w:type="spellEnd"/>
      <w:r w:rsidRPr="0075628A">
        <w:rPr>
          <w:sz w:val="24"/>
          <w:szCs w:val="24"/>
          <w:lang w:val="el-GR"/>
        </w:rPr>
        <w:t xml:space="preserve"> ετικέτα. Επίσης, θεωρούμε ότι δεν μπορεί να εμφανιστεί κάποιο σχόλιο ανάμεσα στα χαρακτηριστικά ενός στοιχείου.</w:t>
      </w:r>
    </w:p>
    <w:p w14:paraId="0058F47F" w14:textId="2C02D919" w:rsidR="0075628A" w:rsidRDefault="0075628A" w:rsidP="003E30E4">
      <w:pPr>
        <w:pStyle w:val="afff0"/>
        <w:numPr>
          <w:ilvl w:val="0"/>
          <w:numId w:val="31"/>
        </w:numPr>
        <w:rPr>
          <w:sz w:val="24"/>
          <w:szCs w:val="24"/>
        </w:rPr>
      </w:pPr>
      <w:r w:rsidRPr="0075628A">
        <w:rPr>
          <w:sz w:val="24"/>
          <w:szCs w:val="24"/>
          <w:lang w:val="el-GR"/>
        </w:rPr>
        <w:t xml:space="preserve">Τα </w:t>
      </w:r>
      <w:r w:rsidRPr="0075628A">
        <w:rPr>
          <w:sz w:val="24"/>
          <w:szCs w:val="24"/>
        </w:rPr>
        <w:t>Attributes</w:t>
      </w:r>
      <w:r w:rsidRPr="0075628A">
        <w:rPr>
          <w:sz w:val="24"/>
          <w:szCs w:val="24"/>
          <w:lang w:val="el-GR"/>
        </w:rPr>
        <w:t xml:space="preserve"> (υποχρεωτικά και μη) του κάθε στοιχείου, πρέπει να εμφανίζονται με την σειρά την οποία ορίζεται στην εκφώνηση. Οποιαδήποτε άλλη σειρά δεν γίνεται δεκτή από τον </w:t>
      </w:r>
      <w:r w:rsidRPr="0075628A">
        <w:rPr>
          <w:sz w:val="24"/>
          <w:szCs w:val="24"/>
        </w:rPr>
        <w:t>Parser.</w:t>
      </w:r>
    </w:p>
    <w:p w14:paraId="71172381" w14:textId="67286458" w:rsidR="0075628A" w:rsidRPr="00860F01" w:rsidRDefault="0075628A" w:rsidP="003E30E4">
      <w:pPr>
        <w:pStyle w:val="afff0"/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Δεν υλοποιήσαμε το ερώτημα </w:t>
      </w:r>
      <w:r w:rsidR="00860F01">
        <w:rPr>
          <w:sz w:val="24"/>
          <w:szCs w:val="24"/>
          <w:lang w:val="el-GR"/>
        </w:rPr>
        <w:t>2</w:t>
      </w:r>
      <w:r w:rsidR="00860F01">
        <w:rPr>
          <w:sz w:val="24"/>
          <w:szCs w:val="24"/>
        </w:rPr>
        <w:t>d</w:t>
      </w:r>
      <w:r w:rsidR="00860F01">
        <w:rPr>
          <w:sz w:val="24"/>
          <w:szCs w:val="24"/>
          <w:lang w:val="el-GR"/>
        </w:rPr>
        <w:t>.</w:t>
      </w:r>
    </w:p>
    <w:sectPr w:rsidR="0075628A" w:rsidRPr="00860F01" w:rsidSect="0070464D">
      <w:type w:val="continuous"/>
      <w:pgSz w:w="12240" w:h="15840" w:code="1"/>
      <w:pgMar w:top="1267" w:right="1008" w:bottom="135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BD05" w14:textId="77777777" w:rsidR="00BF4C0A" w:rsidRDefault="00BF4C0A">
      <w:pPr>
        <w:spacing w:line="240" w:lineRule="auto"/>
      </w:pPr>
      <w:r>
        <w:separator/>
      </w:r>
    </w:p>
  </w:endnote>
  <w:endnote w:type="continuationSeparator" w:id="0">
    <w:p w14:paraId="7FFA762B" w14:textId="77777777" w:rsidR="00BF4C0A" w:rsidRDefault="00BF4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8DDE" w14:textId="77777777" w:rsidR="00BF4C0A" w:rsidRDefault="00BF4C0A">
      <w:pPr>
        <w:spacing w:line="240" w:lineRule="auto"/>
      </w:pPr>
      <w:r>
        <w:separator/>
      </w:r>
    </w:p>
  </w:footnote>
  <w:footnote w:type="continuationSeparator" w:id="0">
    <w:p w14:paraId="19171FCF" w14:textId="77777777" w:rsidR="00BF4C0A" w:rsidRDefault="00BF4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DE3A3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E5E0F"/>
    <w:multiLevelType w:val="hybridMultilevel"/>
    <w:tmpl w:val="A3EE6AEA"/>
    <w:lvl w:ilvl="0" w:tplc="145A02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33537"/>
    <w:multiLevelType w:val="hybridMultilevel"/>
    <w:tmpl w:val="3CE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751C5A"/>
    <w:multiLevelType w:val="hybridMultilevel"/>
    <w:tmpl w:val="9E9A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07678B3"/>
    <w:multiLevelType w:val="hybridMultilevel"/>
    <w:tmpl w:val="E9DAC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046B0"/>
    <w:multiLevelType w:val="hybridMultilevel"/>
    <w:tmpl w:val="A12235D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F3B4A"/>
    <w:multiLevelType w:val="hybridMultilevel"/>
    <w:tmpl w:val="7F0A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148AE"/>
    <w:multiLevelType w:val="hybridMultilevel"/>
    <w:tmpl w:val="A12235DE"/>
    <w:lvl w:ilvl="0" w:tplc="33FEE2C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1383617"/>
    <w:multiLevelType w:val="hybridMultilevel"/>
    <w:tmpl w:val="7B7EF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27"/>
  </w:num>
  <w:num w:numId="2" w16cid:durableId="1451432518">
    <w:abstractNumId w:val="27"/>
    <w:lvlOverride w:ilvl="0">
      <w:startOverride w:val="1"/>
    </w:lvlOverride>
  </w:num>
  <w:num w:numId="3" w16cid:durableId="977955670">
    <w:abstractNumId w:val="27"/>
  </w:num>
  <w:num w:numId="4" w16cid:durableId="1928924224">
    <w:abstractNumId w:val="27"/>
    <w:lvlOverride w:ilvl="0">
      <w:startOverride w:val="1"/>
    </w:lvlOverride>
  </w:num>
  <w:num w:numId="5" w16cid:durableId="395012348">
    <w:abstractNumId w:val="9"/>
  </w:num>
  <w:num w:numId="6" w16cid:durableId="1556820336">
    <w:abstractNumId w:val="27"/>
    <w:lvlOverride w:ilvl="0">
      <w:startOverride w:val="1"/>
    </w:lvlOverride>
  </w:num>
  <w:num w:numId="7" w16cid:durableId="98147140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10"/>
  </w:num>
  <w:num w:numId="9" w16cid:durableId="36598169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8"/>
  </w:num>
  <w:num w:numId="12" w16cid:durableId="533805888">
    <w:abstractNumId w:val="7"/>
  </w:num>
  <w:num w:numId="13" w16cid:durableId="1080179835">
    <w:abstractNumId w:val="6"/>
  </w:num>
  <w:num w:numId="14" w16cid:durableId="1677344054">
    <w:abstractNumId w:val="5"/>
  </w:num>
  <w:num w:numId="15" w16cid:durableId="1578905170">
    <w:abstractNumId w:val="4"/>
  </w:num>
  <w:num w:numId="16" w16cid:durableId="466776104">
    <w:abstractNumId w:val="3"/>
  </w:num>
  <w:num w:numId="17" w16cid:durableId="1858495355">
    <w:abstractNumId w:val="2"/>
  </w:num>
  <w:num w:numId="18" w16cid:durableId="1282415574">
    <w:abstractNumId w:val="1"/>
  </w:num>
  <w:num w:numId="19" w16cid:durableId="946229051">
    <w:abstractNumId w:val="9"/>
  </w:num>
  <w:num w:numId="20" w16cid:durableId="1538543715">
    <w:abstractNumId w:val="14"/>
  </w:num>
  <w:num w:numId="21" w16cid:durableId="312874955">
    <w:abstractNumId w:val="13"/>
  </w:num>
  <w:num w:numId="22" w16cid:durableId="2108503806">
    <w:abstractNumId w:val="11"/>
  </w:num>
  <w:num w:numId="23" w16cid:durableId="303506751">
    <w:abstractNumId w:val="12"/>
  </w:num>
  <w:num w:numId="24" w16cid:durableId="2119063303">
    <w:abstractNumId w:val="23"/>
  </w:num>
  <w:num w:numId="25" w16cid:durableId="104928325">
    <w:abstractNumId w:val="18"/>
  </w:num>
  <w:num w:numId="26" w16cid:durableId="212236168">
    <w:abstractNumId w:val="25"/>
  </w:num>
  <w:num w:numId="27" w16cid:durableId="213276210">
    <w:abstractNumId w:val="26"/>
  </w:num>
  <w:num w:numId="28" w16cid:durableId="144057721">
    <w:abstractNumId w:val="16"/>
  </w:num>
  <w:num w:numId="29" w16cid:durableId="756093028">
    <w:abstractNumId w:val="28"/>
  </w:num>
  <w:num w:numId="30" w16cid:durableId="1810318922">
    <w:abstractNumId w:val="0"/>
  </w:num>
  <w:num w:numId="31" w16cid:durableId="362750935">
    <w:abstractNumId w:val="15"/>
  </w:num>
  <w:num w:numId="32" w16cid:durableId="1274242723">
    <w:abstractNumId w:val="21"/>
  </w:num>
  <w:num w:numId="33" w16cid:durableId="766270234">
    <w:abstractNumId w:val="17"/>
  </w:num>
  <w:num w:numId="34" w16cid:durableId="1834560657">
    <w:abstractNumId w:val="22"/>
  </w:num>
  <w:num w:numId="35" w16cid:durableId="718896712">
    <w:abstractNumId w:val="19"/>
  </w:num>
  <w:num w:numId="36" w16cid:durableId="93283870">
    <w:abstractNumId w:val="20"/>
  </w:num>
  <w:num w:numId="37" w16cid:durableId="15418660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0C6E"/>
    <w:rsid w:val="000F11B9"/>
    <w:rsid w:val="000F769E"/>
    <w:rsid w:val="00102341"/>
    <w:rsid w:val="00105960"/>
    <w:rsid w:val="001073CE"/>
    <w:rsid w:val="0012084C"/>
    <w:rsid w:val="00121553"/>
    <w:rsid w:val="00124088"/>
    <w:rsid w:val="00131CAB"/>
    <w:rsid w:val="001760F4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0EA2"/>
    <w:rsid w:val="002A67C8"/>
    <w:rsid w:val="002B383F"/>
    <w:rsid w:val="002B40B7"/>
    <w:rsid w:val="002C5D75"/>
    <w:rsid w:val="00301789"/>
    <w:rsid w:val="0030696F"/>
    <w:rsid w:val="00307F07"/>
    <w:rsid w:val="00325194"/>
    <w:rsid w:val="0035699E"/>
    <w:rsid w:val="003728E3"/>
    <w:rsid w:val="003759FE"/>
    <w:rsid w:val="003962D3"/>
    <w:rsid w:val="003C7D9D"/>
    <w:rsid w:val="003D3B76"/>
    <w:rsid w:val="003E30E4"/>
    <w:rsid w:val="003E3A63"/>
    <w:rsid w:val="003E49AA"/>
    <w:rsid w:val="0040395D"/>
    <w:rsid w:val="00457BEB"/>
    <w:rsid w:val="00461B2E"/>
    <w:rsid w:val="00482CFC"/>
    <w:rsid w:val="00487996"/>
    <w:rsid w:val="00491910"/>
    <w:rsid w:val="004A2AF6"/>
    <w:rsid w:val="004A3D03"/>
    <w:rsid w:val="004A483E"/>
    <w:rsid w:val="004A5332"/>
    <w:rsid w:val="004B6D7F"/>
    <w:rsid w:val="004D47A6"/>
    <w:rsid w:val="004D785F"/>
    <w:rsid w:val="004E744B"/>
    <w:rsid w:val="004F7760"/>
    <w:rsid w:val="00520AC9"/>
    <w:rsid w:val="00561F9A"/>
    <w:rsid w:val="005914E9"/>
    <w:rsid w:val="00594254"/>
    <w:rsid w:val="005B6EB8"/>
    <w:rsid w:val="00614CAB"/>
    <w:rsid w:val="006252F6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D7F9D"/>
    <w:rsid w:val="006F53EE"/>
    <w:rsid w:val="0070464D"/>
    <w:rsid w:val="007072F1"/>
    <w:rsid w:val="00717507"/>
    <w:rsid w:val="007263B8"/>
    <w:rsid w:val="00726D9C"/>
    <w:rsid w:val="00726F2C"/>
    <w:rsid w:val="00736D30"/>
    <w:rsid w:val="007378F1"/>
    <w:rsid w:val="00742FF3"/>
    <w:rsid w:val="0075628A"/>
    <w:rsid w:val="00794B27"/>
    <w:rsid w:val="007A73CB"/>
    <w:rsid w:val="007A7846"/>
    <w:rsid w:val="007B2795"/>
    <w:rsid w:val="007F1574"/>
    <w:rsid w:val="007F66F5"/>
    <w:rsid w:val="00812400"/>
    <w:rsid w:val="0082203C"/>
    <w:rsid w:val="00834135"/>
    <w:rsid w:val="008360A8"/>
    <w:rsid w:val="008416E0"/>
    <w:rsid w:val="00847E4A"/>
    <w:rsid w:val="00853E64"/>
    <w:rsid w:val="00860F01"/>
    <w:rsid w:val="008905B5"/>
    <w:rsid w:val="00895251"/>
    <w:rsid w:val="00897BFF"/>
    <w:rsid w:val="008C026C"/>
    <w:rsid w:val="008C1C30"/>
    <w:rsid w:val="008C61B9"/>
    <w:rsid w:val="00912477"/>
    <w:rsid w:val="009134EB"/>
    <w:rsid w:val="009139AF"/>
    <w:rsid w:val="00943B06"/>
    <w:rsid w:val="00945864"/>
    <w:rsid w:val="00972CF2"/>
    <w:rsid w:val="009806F4"/>
    <w:rsid w:val="00982414"/>
    <w:rsid w:val="009853E9"/>
    <w:rsid w:val="00996E16"/>
    <w:rsid w:val="009A3C24"/>
    <w:rsid w:val="009B61B6"/>
    <w:rsid w:val="009B69C5"/>
    <w:rsid w:val="009C3E36"/>
    <w:rsid w:val="009C3E47"/>
    <w:rsid w:val="009D3947"/>
    <w:rsid w:val="009D4C33"/>
    <w:rsid w:val="009F0139"/>
    <w:rsid w:val="009F42E2"/>
    <w:rsid w:val="009F72A7"/>
    <w:rsid w:val="00A02983"/>
    <w:rsid w:val="00A119D9"/>
    <w:rsid w:val="00A1309F"/>
    <w:rsid w:val="00A21BED"/>
    <w:rsid w:val="00A26CA3"/>
    <w:rsid w:val="00A27D99"/>
    <w:rsid w:val="00A51799"/>
    <w:rsid w:val="00A60D92"/>
    <w:rsid w:val="00A82F51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929CA"/>
    <w:rsid w:val="00BA3CC7"/>
    <w:rsid w:val="00BF457D"/>
    <w:rsid w:val="00BF4775"/>
    <w:rsid w:val="00BF4C0A"/>
    <w:rsid w:val="00C02285"/>
    <w:rsid w:val="00C10A70"/>
    <w:rsid w:val="00C43490"/>
    <w:rsid w:val="00C61E2B"/>
    <w:rsid w:val="00C90E7E"/>
    <w:rsid w:val="00C93865"/>
    <w:rsid w:val="00C948B0"/>
    <w:rsid w:val="00CA0C45"/>
    <w:rsid w:val="00CB1D0E"/>
    <w:rsid w:val="00CC3AB0"/>
    <w:rsid w:val="00CD4A9C"/>
    <w:rsid w:val="00CE769B"/>
    <w:rsid w:val="00CF12AE"/>
    <w:rsid w:val="00D07ED1"/>
    <w:rsid w:val="00D1798D"/>
    <w:rsid w:val="00D26A58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EF4111"/>
    <w:rsid w:val="00F03971"/>
    <w:rsid w:val="00F33B83"/>
    <w:rsid w:val="00F41B42"/>
    <w:rsid w:val="00F457BF"/>
    <w:rsid w:val="00F54BD0"/>
    <w:rsid w:val="00F633E4"/>
    <w:rsid w:val="00F76AD2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1f">
    <w:name w:val="Στυλ1"/>
    <w:basedOn w:val="1"/>
    <w:link w:val="1Char0"/>
    <w:qFormat/>
    <w:rsid w:val="003E49AA"/>
  </w:style>
  <w:style w:type="paragraph" w:customStyle="1" w:styleId="2f6">
    <w:name w:val="Στυλ2"/>
    <w:basedOn w:val="1f"/>
    <w:link w:val="2Char3"/>
    <w:autoRedefine/>
    <w:qFormat/>
    <w:rsid w:val="003E49AA"/>
  </w:style>
  <w:style w:type="character" w:customStyle="1" w:styleId="1Char0">
    <w:name w:val="Στυλ1 Char"/>
    <w:basedOn w:val="1Char"/>
    <w:link w:val="1f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Char3">
    <w:name w:val="Στυλ2 Char"/>
    <w:basedOn w:val="1Char0"/>
    <w:link w:val="2f6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customStyle="1" w:styleId="Default">
    <w:name w:val="Default"/>
    <w:rsid w:val="003E30E4"/>
    <w:pPr>
      <w:autoSpaceDE w:val="0"/>
      <w:autoSpaceDN w:val="0"/>
      <w:adjustRightInd w:val="0"/>
      <w:spacing w:before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2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084565@upnet.g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allMeJasonYT/BNF-Flex-Bison-Project-2023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084634@upnet.g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1</Pages>
  <Words>2202</Words>
  <Characters>12558</Characters>
  <Application>Microsoft Office Word</Application>
  <DocSecurity>0</DocSecurity>
  <Lines>104</Lines>
  <Paragraphs>29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